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5EEF21" w14:textId="479C6E87" w:rsidR="00C6554A" w:rsidRPr="00BE4093" w:rsidRDefault="00BE4093" w:rsidP="00BE4093">
      <w:pPr>
        <w:pStyle w:val="Title"/>
        <w:rPr>
          <w:rFonts w:ascii="Bahnschrift" w:hAnsi="Bahnschrift"/>
          <w:u w:val="single"/>
        </w:rPr>
      </w:pPr>
      <w:r w:rsidRPr="00BE4093">
        <w:rPr>
          <w:rFonts w:ascii="Bahnschrift" w:hAnsi="Bahnschrift"/>
          <w:u w:val="single"/>
        </w:rPr>
        <w:t>PROJECT REPORT</w:t>
      </w:r>
    </w:p>
    <w:p w14:paraId="5C69902D" w14:textId="1F141B8A" w:rsidR="00BE4093" w:rsidRDefault="00BE4093" w:rsidP="00BE4093">
      <w:pPr>
        <w:pStyle w:val="Subtitle"/>
        <w:jc w:val="left"/>
      </w:pPr>
      <w:r>
        <w:rPr>
          <w:noProof/>
        </w:rPr>
        <w:drawing>
          <wp:anchor distT="0" distB="0" distL="114300" distR="114300" simplePos="0" relativeHeight="251658240" behindDoc="1" locked="0" layoutInCell="1" allowOverlap="1" wp14:anchorId="14C84C8C" wp14:editId="538597BA">
            <wp:simplePos x="0" y="0"/>
            <wp:positionH relativeFrom="margin">
              <wp:align>center</wp:align>
            </wp:positionH>
            <wp:positionV relativeFrom="paragraph">
              <wp:posOffset>3175</wp:posOffset>
            </wp:positionV>
            <wp:extent cx="2468880" cy="2602922"/>
            <wp:effectExtent l="0" t="0" r="0" b="0"/>
            <wp:wrapTight wrapText="bothSides">
              <wp:wrapPolygon edited="0">
                <wp:start x="2833" y="632"/>
                <wp:lineTo x="2833" y="8537"/>
                <wp:lineTo x="3333" y="11066"/>
                <wp:lineTo x="500" y="13279"/>
                <wp:lineTo x="833" y="15493"/>
                <wp:lineTo x="1167" y="16125"/>
                <wp:lineTo x="2167" y="16125"/>
                <wp:lineTo x="2167" y="17073"/>
                <wp:lineTo x="3667" y="18654"/>
                <wp:lineTo x="8167" y="20709"/>
                <wp:lineTo x="9167" y="21026"/>
                <wp:lineTo x="12333" y="21026"/>
                <wp:lineTo x="13333" y="20709"/>
                <wp:lineTo x="17500" y="18654"/>
                <wp:lineTo x="19333" y="16915"/>
                <wp:lineTo x="19167" y="16125"/>
                <wp:lineTo x="20333" y="16125"/>
                <wp:lineTo x="21000" y="15018"/>
                <wp:lineTo x="21167" y="13437"/>
                <wp:lineTo x="20500" y="12647"/>
                <wp:lineTo x="18167" y="11066"/>
                <wp:lineTo x="18833" y="8537"/>
                <wp:lineTo x="18833" y="632"/>
                <wp:lineTo x="2833" y="632"/>
              </wp:wrapPolygon>
            </wp:wrapTight>
            <wp:docPr id="165472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68880" cy="26029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1811B" w14:textId="068C5437" w:rsidR="00BE4093" w:rsidRDefault="00BE4093" w:rsidP="00BE4093">
      <w:pPr>
        <w:pStyle w:val="Subtitle"/>
        <w:jc w:val="left"/>
      </w:pPr>
    </w:p>
    <w:p w14:paraId="52B48F78" w14:textId="77777777" w:rsidR="00BE4093" w:rsidRDefault="00BE4093" w:rsidP="00BE4093">
      <w:pPr>
        <w:pStyle w:val="Subtitle"/>
        <w:jc w:val="left"/>
      </w:pPr>
    </w:p>
    <w:p w14:paraId="76A2435D" w14:textId="1D3417BA" w:rsidR="00BE4093" w:rsidRDefault="00BE4093" w:rsidP="00BE4093">
      <w:pPr>
        <w:pStyle w:val="Subtitle"/>
        <w:jc w:val="left"/>
      </w:pPr>
    </w:p>
    <w:p w14:paraId="61F9E227" w14:textId="77777777" w:rsidR="00BE4093" w:rsidRDefault="00BE4093" w:rsidP="00BE4093">
      <w:pPr>
        <w:pStyle w:val="Subtitle"/>
        <w:jc w:val="left"/>
      </w:pPr>
    </w:p>
    <w:p w14:paraId="43B6DC31" w14:textId="073823D6" w:rsidR="00BE4093" w:rsidRDefault="00BE4093" w:rsidP="00BE4093">
      <w:pPr>
        <w:pStyle w:val="Subtitle"/>
        <w:jc w:val="left"/>
      </w:pPr>
    </w:p>
    <w:p w14:paraId="4194792C" w14:textId="77777777" w:rsidR="00BE4093" w:rsidRDefault="00BE4093" w:rsidP="00BE4093">
      <w:pPr>
        <w:pStyle w:val="Subtitle"/>
        <w:jc w:val="left"/>
      </w:pPr>
    </w:p>
    <w:p w14:paraId="32EB00DB" w14:textId="77777777" w:rsidR="00BE4093" w:rsidRDefault="00BE4093" w:rsidP="00BE4093">
      <w:pPr>
        <w:pStyle w:val="Subtitle"/>
        <w:jc w:val="left"/>
      </w:pPr>
    </w:p>
    <w:p w14:paraId="39B54F74" w14:textId="77777777" w:rsidR="00BE4093" w:rsidRDefault="00BE4093" w:rsidP="00BE4093">
      <w:pPr>
        <w:pStyle w:val="Subtitle"/>
        <w:jc w:val="left"/>
      </w:pPr>
    </w:p>
    <w:p w14:paraId="0DD76246" w14:textId="77777777" w:rsidR="00BE4093" w:rsidRDefault="00BE4093" w:rsidP="00BE4093">
      <w:pPr>
        <w:pStyle w:val="Subtitle"/>
        <w:jc w:val="left"/>
      </w:pPr>
    </w:p>
    <w:p w14:paraId="624C024C" w14:textId="77777777" w:rsidR="00BE4093" w:rsidRDefault="00BE4093" w:rsidP="00BE4093">
      <w:pPr>
        <w:pStyle w:val="Subtitle"/>
        <w:jc w:val="left"/>
      </w:pPr>
    </w:p>
    <w:p w14:paraId="711A4BF5" w14:textId="77777777" w:rsidR="00483BE4" w:rsidRDefault="00483BE4" w:rsidP="00BE4093">
      <w:pPr>
        <w:pStyle w:val="Subtitle"/>
        <w:jc w:val="left"/>
      </w:pPr>
    </w:p>
    <w:p w14:paraId="68EE7178" w14:textId="60E3CB69" w:rsidR="00483BE4" w:rsidRPr="000D49DC" w:rsidRDefault="00483BE4" w:rsidP="00483BE4">
      <w:pPr>
        <w:pStyle w:val="Subtitle"/>
        <w:rPr>
          <w:rFonts w:ascii="Segoe UI Variable Text Semibold" w:hAnsi="Segoe UI Variable Text Semibold"/>
        </w:rPr>
      </w:pPr>
      <w:r w:rsidRPr="000D49DC">
        <w:rPr>
          <w:rFonts w:ascii="Segoe UI Variable Text Semibold" w:hAnsi="Segoe UI Variable Text Semibold"/>
        </w:rPr>
        <w:t>DEPARTMENT</w:t>
      </w:r>
      <w:r w:rsidRPr="000D49DC">
        <w:rPr>
          <w:rFonts w:ascii="Segoe UI Variable Text Semibold" w:hAnsi="Segoe UI Variable Text Semibold"/>
        </w:rPr>
        <w:t>:  C</w:t>
      </w:r>
      <w:r w:rsidRPr="000D49DC">
        <w:rPr>
          <w:rFonts w:ascii="Segoe UI Variable Text Semibold" w:hAnsi="Segoe UI Variable Text Semibold"/>
        </w:rPr>
        <w:t>OMPUTER SCIENCE AND ENGINEERING</w:t>
      </w:r>
    </w:p>
    <w:p w14:paraId="6097B6A8" w14:textId="47D039A7" w:rsidR="00483BE4" w:rsidRPr="000D49DC" w:rsidRDefault="00483BE4" w:rsidP="00483BE4">
      <w:pPr>
        <w:pStyle w:val="Subtitle"/>
        <w:jc w:val="left"/>
        <w:rPr>
          <w:rFonts w:ascii="Segoe UI Variable Text Semibold" w:hAnsi="Segoe UI Variable Text Semibold"/>
          <w:sz w:val="28"/>
          <w:szCs w:val="24"/>
        </w:rPr>
      </w:pPr>
      <w:r w:rsidRPr="000D49DC">
        <w:rPr>
          <w:rFonts w:ascii="Segoe UI Variable Text Semibold" w:hAnsi="Segoe UI Variable Text Semibold"/>
          <w:sz w:val="28"/>
          <w:szCs w:val="24"/>
        </w:rPr>
        <w:t xml:space="preserve">            </w:t>
      </w:r>
      <w:r w:rsidRPr="000D49DC">
        <w:rPr>
          <w:rFonts w:ascii="Segoe UI Variable Text Semibold" w:hAnsi="Segoe UI Variable Text Semibold"/>
          <w:sz w:val="28"/>
          <w:szCs w:val="24"/>
        </w:rPr>
        <w:t>Programm: Bachelor Program</w:t>
      </w:r>
    </w:p>
    <w:p w14:paraId="667EA439" w14:textId="7EC65D18" w:rsidR="00483BE4" w:rsidRPr="000D49DC" w:rsidRDefault="00483BE4" w:rsidP="00483BE4">
      <w:pPr>
        <w:pStyle w:val="Subtitle"/>
        <w:jc w:val="left"/>
        <w:rPr>
          <w:rFonts w:ascii="Segoe UI Variable Text Semibold" w:hAnsi="Segoe UI Variable Text Semibold"/>
          <w:sz w:val="28"/>
          <w:szCs w:val="24"/>
        </w:rPr>
      </w:pPr>
      <w:r w:rsidRPr="000D49DC">
        <w:rPr>
          <w:rFonts w:ascii="Segoe UI Variable Text Semibold" w:hAnsi="Segoe UI Variable Text Semibold"/>
          <w:sz w:val="28"/>
          <w:szCs w:val="24"/>
        </w:rPr>
        <w:t xml:space="preserve">            </w:t>
      </w:r>
      <w:r w:rsidRPr="000D49DC">
        <w:rPr>
          <w:rFonts w:ascii="Segoe UI Variable Text Semibold" w:hAnsi="Segoe UI Variable Text Semibold"/>
          <w:sz w:val="28"/>
          <w:szCs w:val="24"/>
        </w:rPr>
        <w:t>Semester Name: Spring-2024</w:t>
      </w:r>
    </w:p>
    <w:p w14:paraId="4D08B681" w14:textId="40BA23EB" w:rsidR="00C6554A" w:rsidRPr="000D49DC" w:rsidRDefault="00483BE4" w:rsidP="00483BE4">
      <w:pPr>
        <w:pStyle w:val="Subtitle"/>
        <w:jc w:val="left"/>
        <w:rPr>
          <w:rFonts w:ascii="Segoe UI Variable Text Semibold" w:hAnsi="Segoe UI Variable Text Semibold"/>
          <w:sz w:val="32"/>
          <w:szCs w:val="28"/>
        </w:rPr>
      </w:pPr>
      <w:r w:rsidRPr="000D49DC">
        <w:rPr>
          <w:rFonts w:ascii="Segoe UI Variable Text Semibold" w:hAnsi="Segoe UI Variable Text Semibold"/>
        </w:rPr>
        <w:t xml:space="preserve">             </w:t>
      </w:r>
      <w:r w:rsidR="00BE4093" w:rsidRPr="000D49DC">
        <w:rPr>
          <w:rFonts w:ascii="Segoe UI Variable Text Semibold" w:hAnsi="Segoe UI Variable Text Semibold"/>
        </w:rPr>
        <w:t>COURSE TITLE:  SOFTWARE DEVELOPMENT-</w:t>
      </w:r>
      <w:r w:rsidR="00BE4093" w:rsidRPr="000D49DC">
        <w:rPr>
          <w:rFonts w:ascii="Segoe UI Variable Text Semibold" w:hAnsi="Segoe UI Variable Text Semibold"/>
          <w:sz w:val="32"/>
          <w:szCs w:val="28"/>
        </w:rPr>
        <w:t>1</w:t>
      </w:r>
    </w:p>
    <w:p w14:paraId="2EDD4582" w14:textId="4000BB53" w:rsidR="00BE4093" w:rsidRPr="000D49DC" w:rsidRDefault="00483BE4" w:rsidP="00483BE4">
      <w:pPr>
        <w:pStyle w:val="Subtitle"/>
        <w:jc w:val="left"/>
        <w:rPr>
          <w:rFonts w:ascii="Segoe UI Variable Text Semibold" w:hAnsi="Segoe UI Variable Text Semibold"/>
        </w:rPr>
      </w:pPr>
      <w:r w:rsidRPr="000D49DC">
        <w:rPr>
          <w:rFonts w:ascii="Segoe UI Variable Text Semibold" w:hAnsi="Segoe UI Variable Text Semibold"/>
        </w:rPr>
        <w:t xml:space="preserve">             </w:t>
      </w:r>
      <w:r w:rsidR="00BE4093" w:rsidRPr="000D49DC">
        <w:rPr>
          <w:rFonts w:ascii="Segoe UI Variable Text Semibold" w:hAnsi="Segoe UI Variable Text Semibold"/>
        </w:rPr>
        <w:t>COURSE</w:t>
      </w:r>
      <w:r w:rsidR="00BE4093" w:rsidRPr="000D49DC">
        <w:rPr>
          <w:rFonts w:ascii="Segoe UI Variable Text Semibold" w:hAnsi="Segoe UI Variable Text Semibold"/>
        </w:rPr>
        <w:t xml:space="preserve"> CODE:</w:t>
      </w:r>
      <w:r w:rsidR="00BE4093" w:rsidRPr="000D49DC">
        <w:rPr>
          <w:rFonts w:ascii="Segoe UI Variable Text Semibold" w:hAnsi="Segoe UI Variable Text Semibold"/>
        </w:rPr>
        <w:t xml:space="preserve">  </w:t>
      </w:r>
      <w:r w:rsidR="00BE4093" w:rsidRPr="000D49DC">
        <w:rPr>
          <w:rFonts w:ascii="Segoe UI Variable Text Semibold" w:hAnsi="Segoe UI Variable Text Semibold"/>
        </w:rPr>
        <w:t>CSE-</w:t>
      </w:r>
      <w:r w:rsidR="00BE4093" w:rsidRPr="000D49DC">
        <w:rPr>
          <w:rFonts w:ascii="Segoe UI Variable Text Semibold" w:hAnsi="Segoe UI Variable Text Semibold"/>
          <w:sz w:val="28"/>
          <w:szCs w:val="24"/>
        </w:rPr>
        <w:t>2340</w:t>
      </w:r>
    </w:p>
    <w:p w14:paraId="04EF2710" w14:textId="64594EBF" w:rsidR="00670423" w:rsidRPr="00670423" w:rsidRDefault="000D49DC" w:rsidP="00670423">
      <w:pPr>
        <w:pStyle w:val="ContactInfo"/>
      </w:pPr>
      <w:r>
        <w:rPr>
          <w:noProof/>
        </w:rPr>
        <mc:AlternateContent>
          <mc:Choice Requires="wps">
            <w:drawing>
              <wp:anchor distT="0" distB="0" distL="114300" distR="114300" simplePos="0" relativeHeight="251660288" behindDoc="0" locked="0" layoutInCell="1" allowOverlap="1" wp14:anchorId="057208F5" wp14:editId="7C2B3B9B">
                <wp:simplePos x="0" y="0"/>
                <wp:positionH relativeFrom="column">
                  <wp:posOffset>2758440</wp:posOffset>
                </wp:positionH>
                <wp:positionV relativeFrom="paragraph">
                  <wp:posOffset>1092835</wp:posOffset>
                </wp:positionV>
                <wp:extent cx="2606040" cy="1303020"/>
                <wp:effectExtent l="57150" t="38100" r="80010" b="87630"/>
                <wp:wrapNone/>
                <wp:docPr id="1950812750" name="Rectangle: Rounded Corners 5"/>
                <wp:cNvGraphicFramePr/>
                <a:graphic xmlns:a="http://schemas.openxmlformats.org/drawingml/2006/main">
                  <a:graphicData uri="http://schemas.microsoft.com/office/word/2010/wordprocessingShape">
                    <wps:wsp>
                      <wps:cNvSpPr/>
                      <wps:spPr>
                        <a:xfrm>
                          <a:off x="0" y="0"/>
                          <a:ext cx="2606040" cy="130302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3BA90D85" w14:textId="6ED0D282" w:rsidR="00483BE4" w:rsidRPr="000D49DC" w:rsidRDefault="00483BE4" w:rsidP="00483BE4">
                            <w:pPr>
                              <w:jc w:val="center"/>
                              <w:rPr>
                                <w:b/>
                                <w:bCs/>
                                <w:color w:val="404040" w:themeColor="text1" w:themeTint="BF"/>
                                <w:u w:val="single"/>
                              </w:rPr>
                            </w:pPr>
                            <w:r w:rsidRPr="000D49DC">
                              <w:rPr>
                                <w:b/>
                                <w:bCs/>
                                <w:color w:val="404040" w:themeColor="text1" w:themeTint="BF"/>
                                <w:u w:val="single"/>
                              </w:rPr>
                              <w:t xml:space="preserve">SUBMITTED </w:t>
                            </w:r>
                            <w:r w:rsidRPr="000D49DC">
                              <w:rPr>
                                <w:b/>
                                <w:bCs/>
                                <w:color w:val="404040" w:themeColor="text1" w:themeTint="BF"/>
                                <w:u w:val="single"/>
                              </w:rPr>
                              <w:t>TO</w:t>
                            </w:r>
                          </w:p>
                          <w:p w14:paraId="60CC49D8" w14:textId="117525F3" w:rsidR="00483BE4" w:rsidRPr="000D49DC" w:rsidRDefault="00483BE4" w:rsidP="000D49DC">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FARZANA TASNIM</w:t>
                            </w:r>
                          </w:p>
                          <w:p w14:paraId="0E22B796" w14:textId="4F2D237D" w:rsidR="000D49DC" w:rsidRPr="000D49DC" w:rsidRDefault="000D49DC" w:rsidP="000D49DC">
                            <w:pPr>
                              <w:pStyle w:val="ContactInfo"/>
                              <w:rPr>
                                <w:rFonts w:ascii="Segoe UI Variable Text Semibold" w:hAnsi="Segoe UI Variable Text Semibold"/>
                                <w:color w:val="404040" w:themeColor="text1" w:themeTint="BF"/>
                              </w:rPr>
                            </w:pPr>
                            <w:proofErr w:type="spellStart"/>
                            <w:proofErr w:type="gramStart"/>
                            <w:r w:rsidRPr="000D49DC">
                              <w:rPr>
                                <w:rFonts w:ascii="Segoe UI Variable Text Semibold" w:hAnsi="Segoe UI Variable Text Semibold"/>
                                <w:color w:val="404040" w:themeColor="text1" w:themeTint="BF"/>
                              </w:rPr>
                              <w:t>Lecturer</w:t>
                            </w:r>
                            <w:r w:rsidRPr="000D49DC">
                              <w:rPr>
                                <w:rFonts w:ascii="Segoe UI Variable Text Semibold" w:hAnsi="Segoe UI Variable Text Semibold"/>
                                <w:color w:val="404040" w:themeColor="text1" w:themeTint="BF"/>
                              </w:rPr>
                              <w:t>,IIUC</w:t>
                            </w:r>
                            <w:proofErr w:type="spellEnd"/>
                            <w:proofErr w:type="gramEnd"/>
                          </w:p>
                          <w:p w14:paraId="013C7815" w14:textId="64E9AF1C" w:rsidR="00483BE4" w:rsidRPr="000D49DC" w:rsidRDefault="000D49DC" w:rsidP="000D49DC">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 xml:space="preserve"> Computer Science and Engineering</w:t>
                            </w:r>
                          </w:p>
                          <w:p w14:paraId="11586246" w14:textId="77777777" w:rsidR="00483BE4" w:rsidRDefault="00483BE4" w:rsidP="00483BE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7208F5" id="Rectangle: Rounded Corners 5" o:spid="_x0000_s1026" style="position:absolute;left:0;text-align:left;margin-left:217.2pt;margin-top:86.05pt;width:205.2pt;height:102.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" fillcolor="#5ce9ff [1620]" strokecolor="#0097ae [3044]">
                <v:fill color2="#cef8ff [500]" rotate="t" angle="180" colors="0 #98e9ff;22938f #b8eeff;1 #e3f9ff" focus="100%" type="gradient"/>
                <v:shadow on="t" color="black" opacity="24903f" origin=",.5" offset="0,.55556mm"/>
                <v:textbox>
                  <w:txbxContent>
                    <w:p w14:paraId="3BA90D85" w14:textId="6ED0D282" w:rsidR="00483BE4" w:rsidRPr="000D49DC" w:rsidRDefault="00483BE4" w:rsidP="00483BE4">
                      <w:pPr>
                        <w:jc w:val="center"/>
                        <w:rPr>
                          <w:b/>
                          <w:bCs/>
                          <w:color w:val="404040" w:themeColor="text1" w:themeTint="BF"/>
                          <w:u w:val="single"/>
                        </w:rPr>
                      </w:pPr>
                      <w:r w:rsidRPr="000D49DC">
                        <w:rPr>
                          <w:b/>
                          <w:bCs/>
                          <w:color w:val="404040" w:themeColor="text1" w:themeTint="BF"/>
                          <w:u w:val="single"/>
                        </w:rPr>
                        <w:t xml:space="preserve">SUBMITTED </w:t>
                      </w:r>
                      <w:r w:rsidRPr="000D49DC">
                        <w:rPr>
                          <w:b/>
                          <w:bCs/>
                          <w:color w:val="404040" w:themeColor="text1" w:themeTint="BF"/>
                          <w:u w:val="single"/>
                        </w:rPr>
                        <w:t>TO</w:t>
                      </w:r>
                    </w:p>
                    <w:p w14:paraId="60CC49D8" w14:textId="117525F3" w:rsidR="00483BE4" w:rsidRPr="000D49DC" w:rsidRDefault="00483BE4" w:rsidP="000D49DC">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FARZANA TASNIM</w:t>
                      </w:r>
                    </w:p>
                    <w:p w14:paraId="0E22B796" w14:textId="4F2D237D" w:rsidR="000D49DC" w:rsidRPr="000D49DC" w:rsidRDefault="000D49DC" w:rsidP="000D49DC">
                      <w:pPr>
                        <w:pStyle w:val="ContactInfo"/>
                        <w:rPr>
                          <w:rFonts w:ascii="Segoe UI Variable Text Semibold" w:hAnsi="Segoe UI Variable Text Semibold"/>
                          <w:color w:val="404040" w:themeColor="text1" w:themeTint="BF"/>
                        </w:rPr>
                      </w:pPr>
                      <w:proofErr w:type="spellStart"/>
                      <w:proofErr w:type="gramStart"/>
                      <w:r w:rsidRPr="000D49DC">
                        <w:rPr>
                          <w:rFonts w:ascii="Segoe UI Variable Text Semibold" w:hAnsi="Segoe UI Variable Text Semibold"/>
                          <w:color w:val="404040" w:themeColor="text1" w:themeTint="BF"/>
                        </w:rPr>
                        <w:t>Lecturer</w:t>
                      </w:r>
                      <w:r w:rsidRPr="000D49DC">
                        <w:rPr>
                          <w:rFonts w:ascii="Segoe UI Variable Text Semibold" w:hAnsi="Segoe UI Variable Text Semibold"/>
                          <w:color w:val="404040" w:themeColor="text1" w:themeTint="BF"/>
                        </w:rPr>
                        <w:t>,IIUC</w:t>
                      </w:r>
                      <w:proofErr w:type="spellEnd"/>
                      <w:proofErr w:type="gramEnd"/>
                    </w:p>
                    <w:p w14:paraId="013C7815" w14:textId="64E9AF1C" w:rsidR="00483BE4" w:rsidRPr="000D49DC" w:rsidRDefault="000D49DC" w:rsidP="000D49DC">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 xml:space="preserve"> Computer Science and Engineering</w:t>
                      </w:r>
                    </w:p>
                    <w:p w14:paraId="11586246" w14:textId="77777777" w:rsidR="00483BE4" w:rsidRDefault="00483BE4" w:rsidP="00483BE4">
                      <w:pPr>
                        <w:jc w:val="center"/>
                      </w:pPr>
                    </w:p>
                  </w:txbxContent>
                </v:textbox>
              </v:roundrect>
            </w:pict>
          </mc:Fallback>
        </mc:AlternateContent>
      </w:r>
      <w:r>
        <w:rPr>
          <w:noProof/>
        </w:rPr>
        <mc:AlternateContent>
          <mc:Choice Requires="wps">
            <w:drawing>
              <wp:anchor distT="0" distB="0" distL="114300" distR="114300" simplePos="0" relativeHeight="251659264" behindDoc="0" locked="0" layoutInCell="1" allowOverlap="1" wp14:anchorId="4841A27E" wp14:editId="363C5271">
                <wp:simplePos x="0" y="0"/>
                <wp:positionH relativeFrom="margin">
                  <wp:posOffset>384810</wp:posOffset>
                </wp:positionH>
                <wp:positionV relativeFrom="paragraph">
                  <wp:posOffset>384175</wp:posOffset>
                </wp:positionV>
                <wp:extent cx="2289810" cy="1463040"/>
                <wp:effectExtent l="57150" t="38100" r="72390" b="99060"/>
                <wp:wrapNone/>
                <wp:docPr id="1381466873" name="Rectangle: Rounded Corners 3"/>
                <wp:cNvGraphicFramePr/>
                <a:graphic xmlns:a="http://schemas.openxmlformats.org/drawingml/2006/main">
                  <a:graphicData uri="http://schemas.microsoft.com/office/word/2010/wordprocessingShape">
                    <wps:wsp>
                      <wps:cNvSpPr/>
                      <wps:spPr>
                        <a:xfrm>
                          <a:off x="0" y="0"/>
                          <a:ext cx="2289810" cy="1463040"/>
                        </a:xfrm>
                        <a:prstGeom prst="roundRect">
                          <a:avLst/>
                        </a:prstGeom>
                      </wps:spPr>
                      <wps:style>
                        <a:lnRef idx="1">
                          <a:schemeClr val="accent1"/>
                        </a:lnRef>
                        <a:fillRef idx="2">
                          <a:schemeClr val="accent1"/>
                        </a:fillRef>
                        <a:effectRef idx="1">
                          <a:schemeClr val="accent1"/>
                        </a:effectRef>
                        <a:fontRef idx="minor">
                          <a:schemeClr val="dk1"/>
                        </a:fontRef>
                      </wps:style>
                      <wps:txbx>
                        <w:txbxContent>
                          <w:p w14:paraId="2ABA2C84" w14:textId="0715047A" w:rsidR="00483BE4" w:rsidRPr="000D49DC" w:rsidRDefault="00483BE4" w:rsidP="00483BE4">
                            <w:pPr>
                              <w:jc w:val="center"/>
                              <w:rPr>
                                <w:b/>
                                <w:bCs/>
                                <w:color w:val="404040" w:themeColor="text1" w:themeTint="BF"/>
                                <w:u w:val="single"/>
                              </w:rPr>
                            </w:pPr>
                            <w:r w:rsidRPr="000D49DC">
                              <w:rPr>
                                <w:b/>
                                <w:bCs/>
                                <w:color w:val="404040" w:themeColor="text1" w:themeTint="BF"/>
                                <w:u w:val="single"/>
                              </w:rPr>
                              <w:t>SUBMITTED BY</w:t>
                            </w:r>
                          </w:p>
                          <w:p w14:paraId="1C680AB3" w14:textId="5DCAF3DE" w:rsidR="00483BE4" w:rsidRPr="000D49DC" w:rsidRDefault="00483BE4" w:rsidP="00483BE4">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NAME:  NAZRANA NAHREEN</w:t>
                            </w:r>
                          </w:p>
                          <w:p w14:paraId="3C8C19EC" w14:textId="3A882DED" w:rsidR="00483BE4" w:rsidRPr="000D49DC" w:rsidRDefault="00483BE4" w:rsidP="00483BE4">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 xml:space="preserve">SEMESTER: </w:t>
                            </w:r>
                            <w:r w:rsidRPr="000D49DC">
                              <w:rPr>
                                <w:rFonts w:ascii="Segoe UI Variable Text Semibold" w:hAnsi="Segoe UI Variable Text Semibold"/>
                                <w:color w:val="404040" w:themeColor="text1" w:themeTint="BF"/>
                                <w:sz w:val="24"/>
                                <w:szCs w:val="24"/>
                              </w:rPr>
                              <w:t>3rd</w:t>
                            </w:r>
                          </w:p>
                          <w:p w14:paraId="1C13E711" w14:textId="3CACDD9E" w:rsidR="00483BE4" w:rsidRPr="000D49DC" w:rsidRDefault="00483BE4" w:rsidP="00483BE4">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 xml:space="preserve">STUDENT ID: </w:t>
                            </w:r>
                            <w:r w:rsidRPr="000D49DC">
                              <w:rPr>
                                <w:rFonts w:ascii="Segoe UI Variable Text Semibold" w:hAnsi="Segoe UI Variable Text Semibold"/>
                                <w:color w:val="404040" w:themeColor="text1" w:themeTint="BF"/>
                                <w:sz w:val="24"/>
                                <w:szCs w:val="24"/>
                              </w:rPr>
                              <w:t>C231444</w:t>
                            </w:r>
                          </w:p>
                          <w:p w14:paraId="0673266D" w14:textId="47D5299D" w:rsidR="00483BE4" w:rsidRPr="000D49DC" w:rsidRDefault="00483BE4" w:rsidP="00483BE4">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 xml:space="preserve">SECTION: </w:t>
                            </w:r>
                            <w:r w:rsidRPr="000D49DC">
                              <w:rPr>
                                <w:rFonts w:ascii="Segoe UI Variable Text Semibold" w:hAnsi="Segoe UI Variable Text Semibold"/>
                                <w:color w:val="404040" w:themeColor="text1" w:themeTint="BF"/>
                                <w:sz w:val="24"/>
                                <w:szCs w:val="24"/>
                              </w:rPr>
                              <w:t>3BF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1A27E" id="Rectangle: Rounded Corners 3" o:spid="_x0000_s1027" style="position:absolute;left:0;text-align:left;margin-left:30.3pt;margin-top:30.25pt;width:180.3pt;height:115.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" fillcolor="#5ce9ff [1620]" strokecolor="#0097ae [3044]">
                <v:fill color2="#cef8ff [500]" rotate="t" angle="180" colors="0 #98e9ff;22938f #b8eeff;1 #e3f9ff" focus="100%" type="gradient"/>
                <v:shadow on="t" color="black" opacity="24903f" origin=",.5" offset="0,.55556mm"/>
                <v:textbox>
                  <w:txbxContent>
                    <w:p w14:paraId="2ABA2C84" w14:textId="0715047A" w:rsidR="00483BE4" w:rsidRPr="000D49DC" w:rsidRDefault="00483BE4" w:rsidP="00483BE4">
                      <w:pPr>
                        <w:jc w:val="center"/>
                        <w:rPr>
                          <w:b/>
                          <w:bCs/>
                          <w:color w:val="404040" w:themeColor="text1" w:themeTint="BF"/>
                          <w:u w:val="single"/>
                        </w:rPr>
                      </w:pPr>
                      <w:r w:rsidRPr="000D49DC">
                        <w:rPr>
                          <w:b/>
                          <w:bCs/>
                          <w:color w:val="404040" w:themeColor="text1" w:themeTint="BF"/>
                          <w:u w:val="single"/>
                        </w:rPr>
                        <w:t>SUBMITTED BY</w:t>
                      </w:r>
                    </w:p>
                    <w:p w14:paraId="1C680AB3" w14:textId="5DCAF3DE" w:rsidR="00483BE4" w:rsidRPr="000D49DC" w:rsidRDefault="00483BE4" w:rsidP="00483BE4">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NAME:  NAZRANA NAHREEN</w:t>
                      </w:r>
                    </w:p>
                    <w:p w14:paraId="3C8C19EC" w14:textId="3A882DED" w:rsidR="00483BE4" w:rsidRPr="000D49DC" w:rsidRDefault="00483BE4" w:rsidP="00483BE4">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 xml:space="preserve">SEMESTER: </w:t>
                      </w:r>
                      <w:r w:rsidRPr="000D49DC">
                        <w:rPr>
                          <w:rFonts w:ascii="Segoe UI Variable Text Semibold" w:hAnsi="Segoe UI Variable Text Semibold"/>
                          <w:color w:val="404040" w:themeColor="text1" w:themeTint="BF"/>
                          <w:sz w:val="24"/>
                          <w:szCs w:val="24"/>
                        </w:rPr>
                        <w:t>3rd</w:t>
                      </w:r>
                    </w:p>
                    <w:p w14:paraId="1C13E711" w14:textId="3CACDD9E" w:rsidR="00483BE4" w:rsidRPr="000D49DC" w:rsidRDefault="00483BE4" w:rsidP="00483BE4">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 xml:space="preserve">STUDENT ID: </w:t>
                      </w:r>
                      <w:r w:rsidRPr="000D49DC">
                        <w:rPr>
                          <w:rFonts w:ascii="Segoe UI Variable Text Semibold" w:hAnsi="Segoe UI Variable Text Semibold"/>
                          <w:color w:val="404040" w:themeColor="text1" w:themeTint="BF"/>
                          <w:sz w:val="24"/>
                          <w:szCs w:val="24"/>
                        </w:rPr>
                        <w:t>C231444</w:t>
                      </w:r>
                    </w:p>
                    <w:p w14:paraId="0673266D" w14:textId="47D5299D" w:rsidR="00483BE4" w:rsidRPr="000D49DC" w:rsidRDefault="00483BE4" w:rsidP="00483BE4">
                      <w:pPr>
                        <w:pStyle w:val="ContactInfo"/>
                        <w:rPr>
                          <w:rFonts w:ascii="Segoe UI Variable Text Semibold" w:hAnsi="Segoe UI Variable Text Semibold"/>
                          <w:color w:val="404040" w:themeColor="text1" w:themeTint="BF"/>
                        </w:rPr>
                      </w:pPr>
                      <w:r w:rsidRPr="000D49DC">
                        <w:rPr>
                          <w:rFonts w:ascii="Segoe UI Variable Text Semibold" w:hAnsi="Segoe UI Variable Text Semibold"/>
                          <w:color w:val="404040" w:themeColor="text1" w:themeTint="BF"/>
                        </w:rPr>
                        <w:t xml:space="preserve">SECTION: </w:t>
                      </w:r>
                      <w:r w:rsidRPr="000D49DC">
                        <w:rPr>
                          <w:rFonts w:ascii="Segoe UI Variable Text Semibold" w:hAnsi="Segoe UI Variable Text Semibold"/>
                          <w:color w:val="404040" w:themeColor="text1" w:themeTint="BF"/>
                          <w:sz w:val="24"/>
                          <w:szCs w:val="24"/>
                        </w:rPr>
                        <w:t>3BF</w:t>
                      </w:r>
                    </w:p>
                  </w:txbxContent>
                </v:textbox>
                <w10:wrap anchorx="margin"/>
              </v:roundrect>
            </w:pict>
          </mc:Fallback>
        </mc:AlternateContent>
      </w:r>
      <w:r w:rsidR="00C6554A">
        <w:br w:type="page"/>
      </w:r>
      <w:r w:rsidR="00670423" w:rsidRPr="00670423">
        <w:rPr>
          <w:b/>
          <w:bCs/>
          <w:color w:val="007789" w:themeColor="accent1" w:themeShade="BF"/>
          <w:sz w:val="40"/>
          <w:szCs w:val="12"/>
          <w:u w:val="single"/>
        </w:rPr>
        <w:lastRenderedPageBreak/>
        <w:t>Project: Face Recognition-Based Student Attendance System</w:t>
      </w:r>
    </w:p>
    <w:p w14:paraId="2997CCA3" w14:textId="16A64D46" w:rsidR="00000000" w:rsidRPr="00BC5D1F" w:rsidRDefault="00C003F5" w:rsidP="00910876">
      <w:pPr>
        <w:pStyle w:val="Heading1"/>
        <w:rPr>
          <w:rFonts w:ascii="Aptos" w:hAnsi="Aptos"/>
          <w:b/>
          <w:bCs/>
          <w:color w:val="404040" w:themeColor="text1" w:themeTint="BF"/>
          <w:u w:val="single"/>
        </w:rPr>
      </w:pPr>
      <w:r w:rsidRPr="00BC5D1F">
        <w:rPr>
          <w:rFonts w:ascii="Aptos" w:hAnsi="Aptos"/>
          <w:b/>
          <w:bCs/>
          <w:color w:val="404040" w:themeColor="text1" w:themeTint="BF"/>
          <w:u w:val="single"/>
        </w:rPr>
        <w:t>INTRODUCTION</w:t>
      </w:r>
    </w:p>
    <w:p w14:paraId="04882799" w14:textId="3D211AB2" w:rsidR="00670423" w:rsidRPr="00670423" w:rsidRDefault="00670423" w:rsidP="00670423">
      <w:pPr>
        <w:rPr>
          <w:sz w:val="26"/>
          <w:szCs w:val="26"/>
        </w:rPr>
      </w:pPr>
      <w:r w:rsidRPr="00670423">
        <w:rPr>
          <w:sz w:val="26"/>
          <w:szCs w:val="26"/>
        </w:rPr>
        <w:t>With every passing day, we are becoming increasingly dependent on technology for carrying out even the most basic tasks. Facial detection and recognition technologies offer numerous benefits, from sorting photos in our mobile phone galleries to unlocking phones with a mere glance and integrating facial images into national biometric ID databases for verification purposes.</w:t>
      </w:r>
    </w:p>
    <w:p w14:paraId="6FF991B4" w14:textId="3A09FDD3" w:rsidR="00670423" w:rsidRPr="00670423" w:rsidRDefault="00670423" w:rsidP="00670423">
      <w:pPr>
        <w:rPr>
          <w:sz w:val="26"/>
          <w:szCs w:val="26"/>
        </w:rPr>
      </w:pPr>
      <w:r w:rsidRPr="00670423">
        <w:rPr>
          <w:sz w:val="26"/>
          <w:szCs w:val="26"/>
        </w:rPr>
        <w:t>This project aims to implement Face Detection and Face Recognition using Intel’s Computer Vision library, OpenCV. It provides a practical implementation of these technologies using Python on both Windows and macOS platforms. The project's goal is to enable Facial Recognition for faces that the script can be trained to recognize. The input is taken from a webcam, and the recognized faces are displayed along with their names in real time.</w:t>
      </w:r>
    </w:p>
    <w:p w14:paraId="1C8553D7" w14:textId="5457889F" w:rsidR="00910876" w:rsidRPr="00670423" w:rsidRDefault="00670423" w:rsidP="00670423">
      <w:pPr>
        <w:rPr>
          <w:sz w:val="26"/>
          <w:szCs w:val="26"/>
        </w:rPr>
      </w:pPr>
      <w:r w:rsidRPr="00670423">
        <w:rPr>
          <w:sz w:val="26"/>
          <w:szCs w:val="26"/>
        </w:rPr>
        <w:t>On a larger scale, this project can be developed into a biometric attendance system, significantly reducing the time-consuming process of manual attendance systems.</w:t>
      </w:r>
    </w:p>
    <w:p w14:paraId="7A7B67CE" w14:textId="73307AFC" w:rsidR="00670423" w:rsidRPr="00BC5D1F" w:rsidRDefault="00670423" w:rsidP="00670423">
      <w:pPr>
        <w:pStyle w:val="Heading1"/>
        <w:rPr>
          <w:rFonts w:ascii="Aptos" w:hAnsi="Aptos"/>
          <w:b/>
          <w:bCs/>
          <w:color w:val="404040" w:themeColor="text1" w:themeTint="BF"/>
          <w:u w:val="single"/>
        </w:rPr>
      </w:pPr>
      <w:r w:rsidRPr="00BC5D1F">
        <w:rPr>
          <w:rFonts w:ascii="Aptos" w:hAnsi="Aptos"/>
          <w:b/>
          <w:bCs/>
          <w:color w:val="404040" w:themeColor="text1" w:themeTint="BF"/>
          <w:u w:val="single"/>
        </w:rPr>
        <w:t>PROJECT OVERVIEW</w:t>
      </w:r>
    </w:p>
    <w:p w14:paraId="10680E47" w14:textId="77777777" w:rsidR="00670423" w:rsidRPr="00670423" w:rsidRDefault="00670423" w:rsidP="00670423">
      <w:pPr>
        <w:rPr>
          <w:sz w:val="26"/>
          <w:szCs w:val="26"/>
        </w:rPr>
      </w:pPr>
      <w:r w:rsidRPr="00670423">
        <w:rPr>
          <w:sz w:val="26"/>
          <w:szCs w:val="26"/>
        </w:rPr>
        <w:t xml:space="preserve">The project consists of an admin panel and a student panel, both of which interface with a MySQL database for data storage and retrieval. The project uses </w:t>
      </w:r>
      <w:proofErr w:type="spellStart"/>
      <w:r w:rsidRPr="00670423">
        <w:rPr>
          <w:sz w:val="26"/>
          <w:szCs w:val="26"/>
        </w:rPr>
        <w:t>Tkinter</w:t>
      </w:r>
      <w:proofErr w:type="spellEnd"/>
      <w:r w:rsidRPr="00670423">
        <w:rPr>
          <w:sz w:val="26"/>
          <w:szCs w:val="26"/>
        </w:rPr>
        <w:t xml:space="preserve"> for both frontend and backend development. The system's primary function is to save student data and take attendance based on facial recognition.</w:t>
      </w:r>
      <w:r w:rsidRPr="00670423">
        <w:rPr>
          <w:sz w:val="26"/>
          <w:szCs w:val="26"/>
        </w:rPr>
        <w:t xml:space="preserve"> </w:t>
      </w:r>
    </w:p>
    <w:p w14:paraId="3A8C34BD" w14:textId="77777777" w:rsidR="00670423" w:rsidRDefault="00670423" w:rsidP="00670423">
      <w:pPr>
        <w:rPr>
          <w:sz w:val="26"/>
          <w:szCs w:val="26"/>
        </w:rPr>
      </w:pPr>
      <w:r w:rsidRPr="00670423">
        <w:rPr>
          <w:sz w:val="26"/>
          <w:szCs w:val="26"/>
        </w:rPr>
        <w:t>Given my limited knowledge of machine learning, I initially used pre-set photos for students to recognize their faces. The system components and their functionalities are detailed below.</w:t>
      </w:r>
    </w:p>
    <w:p w14:paraId="5370796F" w14:textId="11EC8A8E" w:rsidR="00670423" w:rsidRPr="00BC5D1F" w:rsidRDefault="00670423" w:rsidP="00670423">
      <w:pPr>
        <w:rPr>
          <w:color w:val="404040" w:themeColor="text1" w:themeTint="BF"/>
          <w:sz w:val="32"/>
          <w:szCs w:val="32"/>
        </w:rPr>
      </w:pPr>
      <w:r w:rsidRPr="00BC5D1F">
        <w:rPr>
          <w:b/>
          <w:bCs/>
          <w:color w:val="404040" w:themeColor="text1" w:themeTint="BF"/>
          <w:sz w:val="28"/>
          <w:szCs w:val="28"/>
          <w:u w:val="single"/>
        </w:rPr>
        <w:lastRenderedPageBreak/>
        <w:t>TECHNOLOGIES USED</w:t>
      </w:r>
    </w:p>
    <w:p w14:paraId="1CEF7596" w14:textId="77777777" w:rsidR="00670423" w:rsidRPr="00BC5D1F" w:rsidRDefault="00670423" w:rsidP="00670423">
      <w:pPr>
        <w:rPr>
          <w:b/>
          <w:bCs/>
          <w:color w:val="404040" w:themeColor="text1" w:themeTint="BF"/>
          <w:sz w:val="26"/>
          <w:szCs w:val="26"/>
          <w:u w:val="single"/>
        </w:rPr>
      </w:pPr>
      <w:r w:rsidRPr="00BC5D1F">
        <w:rPr>
          <w:b/>
          <w:bCs/>
          <w:color w:val="404040" w:themeColor="text1" w:themeTint="BF"/>
          <w:sz w:val="26"/>
          <w:szCs w:val="26"/>
          <w:u w:val="single"/>
        </w:rPr>
        <w:t>Frontend and Backend Development:</w:t>
      </w:r>
    </w:p>
    <w:p w14:paraId="7EF0D065" w14:textId="77777777" w:rsidR="00670423" w:rsidRPr="00BC5D1F" w:rsidRDefault="00670423" w:rsidP="00670423">
      <w:pPr>
        <w:rPr>
          <w:sz w:val="26"/>
          <w:szCs w:val="26"/>
        </w:rPr>
      </w:pPr>
      <w:proofErr w:type="spellStart"/>
      <w:r w:rsidRPr="00BC5D1F">
        <w:rPr>
          <w:b/>
          <w:bCs/>
          <w:sz w:val="26"/>
          <w:szCs w:val="26"/>
          <w:u w:val="single"/>
        </w:rPr>
        <w:t>Tkinter</w:t>
      </w:r>
      <w:proofErr w:type="spellEnd"/>
      <w:r w:rsidRPr="00BC5D1F">
        <w:rPr>
          <w:b/>
          <w:bCs/>
          <w:sz w:val="26"/>
          <w:szCs w:val="26"/>
          <w:u w:val="single"/>
        </w:rPr>
        <w:t>:</w:t>
      </w:r>
      <w:r w:rsidRPr="00BC5D1F">
        <w:rPr>
          <w:sz w:val="26"/>
          <w:szCs w:val="26"/>
        </w:rPr>
        <w:t xml:space="preserve"> Used for creating the graphical user interface (GUI) for both the admin and student panels.</w:t>
      </w:r>
    </w:p>
    <w:p w14:paraId="7777BD61" w14:textId="77777777" w:rsidR="00670423" w:rsidRPr="00BC5D1F" w:rsidRDefault="00670423" w:rsidP="00670423">
      <w:pPr>
        <w:rPr>
          <w:sz w:val="26"/>
          <w:szCs w:val="26"/>
        </w:rPr>
      </w:pPr>
      <w:r w:rsidRPr="00BC5D1F">
        <w:rPr>
          <w:b/>
          <w:bCs/>
          <w:sz w:val="26"/>
          <w:szCs w:val="26"/>
        </w:rPr>
        <w:t>PIL (Python Imaging Library):</w:t>
      </w:r>
      <w:r w:rsidRPr="00BC5D1F">
        <w:rPr>
          <w:sz w:val="26"/>
          <w:szCs w:val="26"/>
        </w:rPr>
        <w:t xml:space="preserve"> Used for image processing and handling image-related tasks within </w:t>
      </w:r>
      <w:proofErr w:type="spellStart"/>
      <w:r w:rsidRPr="00BC5D1F">
        <w:rPr>
          <w:sz w:val="26"/>
          <w:szCs w:val="26"/>
        </w:rPr>
        <w:t>Tkinter</w:t>
      </w:r>
      <w:proofErr w:type="spellEnd"/>
      <w:r w:rsidRPr="00BC5D1F">
        <w:rPr>
          <w:sz w:val="26"/>
          <w:szCs w:val="26"/>
        </w:rPr>
        <w:t>.</w:t>
      </w:r>
    </w:p>
    <w:p w14:paraId="4EC045F4" w14:textId="77777777" w:rsidR="00670423" w:rsidRPr="00BC5D1F" w:rsidRDefault="00670423" w:rsidP="00670423">
      <w:pPr>
        <w:rPr>
          <w:sz w:val="26"/>
          <w:szCs w:val="26"/>
        </w:rPr>
      </w:pPr>
      <w:proofErr w:type="gramStart"/>
      <w:r w:rsidRPr="00BC5D1F">
        <w:rPr>
          <w:b/>
          <w:bCs/>
          <w:sz w:val="26"/>
          <w:szCs w:val="26"/>
        </w:rPr>
        <w:t>Database</w:t>
      </w:r>
      <w:r w:rsidRPr="00BC5D1F">
        <w:rPr>
          <w:b/>
          <w:bCs/>
          <w:sz w:val="26"/>
          <w:szCs w:val="26"/>
        </w:rPr>
        <w:t>(</w:t>
      </w:r>
      <w:proofErr w:type="gramEnd"/>
      <w:r w:rsidRPr="00BC5D1F">
        <w:rPr>
          <w:b/>
          <w:bCs/>
          <w:sz w:val="26"/>
          <w:szCs w:val="26"/>
        </w:rPr>
        <w:t>MySQL</w:t>
      </w:r>
      <w:r w:rsidRPr="00BC5D1F">
        <w:rPr>
          <w:b/>
          <w:bCs/>
          <w:sz w:val="26"/>
          <w:szCs w:val="26"/>
        </w:rPr>
        <w:t>)</w:t>
      </w:r>
      <w:r w:rsidRPr="00BC5D1F">
        <w:rPr>
          <w:b/>
          <w:bCs/>
          <w:sz w:val="26"/>
          <w:szCs w:val="26"/>
        </w:rPr>
        <w:t>:</w:t>
      </w:r>
      <w:r w:rsidRPr="00BC5D1F">
        <w:rPr>
          <w:sz w:val="26"/>
          <w:szCs w:val="26"/>
        </w:rPr>
        <w:t xml:space="preserve"> Used for storing and retrieving student data and attendance records.</w:t>
      </w:r>
    </w:p>
    <w:p w14:paraId="3D0C7D7C" w14:textId="4E0FC9DF" w:rsidR="00670423" w:rsidRPr="00BC5D1F" w:rsidRDefault="00670423" w:rsidP="00670423">
      <w:pPr>
        <w:rPr>
          <w:sz w:val="26"/>
          <w:szCs w:val="26"/>
        </w:rPr>
      </w:pPr>
      <w:r w:rsidRPr="00BC5D1F">
        <w:rPr>
          <w:b/>
          <w:bCs/>
          <w:sz w:val="26"/>
          <w:szCs w:val="26"/>
          <w:u w:val="single"/>
        </w:rPr>
        <w:t>Face Recognition:</w:t>
      </w:r>
    </w:p>
    <w:p w14:paraId="2336C083" w14:textId="77777777" w:rsidR="00670423" w:rsidRPr="00BC5D1F" w:rsidRDefault="00670423" w:rsidP="00670423">
      <w:pPr>
        <w:rPr>
          <w:sz w:val="26"/>
          <w:szCs w:val="26"/>
        </w:rPr>
      </w:pPr>
      <w:r w:rsidRPr="00BC5D1F">
        <w:rPr>
          <w:b/>
          <w:bCs/>
          <w:sz w:val="26"/>
          <w:szCs w:val="26"/>
        </w:rPr>
        <w:t>OpenCV:</w:t>
      </w:r>
      <w:r w:rsidRPr="00BC5D1F">
        <w:rPr>
          <w:sz w:val="26"/>
          <w:szCs w:val="26"/>
        </w:rPr>
        <w:t xml:space="preserve"> Intel’s Computer Vision library used for implementing face detection and recognition.</w:t>
      </w:r>
    </w:p>
    <w:p w14:paraId="0E11F26D" w14:textId="67B31DF4" w:rsidR="00670423" w:rsidRPr="00BC5D1F" w:rsidRDefault="00670423" w:rsidP="00670423">
      <w:pPr>
        <w:rPr>
          <w:sz w:val="26"/>
          <w:szCs w:val="26"/>
        </w:rPr>
      </w:pPr>
      <w:r w:rsidRPr="00BC5D1F">
        <w:rPr>
          <w:b/>
          <w:bCs/>
          <w:sz w:val="26"/>
          <w:szCs w:val="26"/>
        </w:rPr>
        <w:t>Additional Libraries:</w:t>
      </w:r>
      <w:r w:rsidRPr="00BC5D1F">
        <w:rPr>
          <w:sz w:val="26"/>
          <w:szCs w:val="26"/>
        </w:rPr>
        <w:t xml:space="preserve"> </w:t>
      </w:r>
      <w:proofErr w:type="spellStart"/>
      <w:r w:rsidRPr="00BC5D1F">
        <w:rPr>
          <w:sz w:val="26"/>
          <w:szCs w:val="26"/>
        </w:rPr>
        <w:t>face_recognition</w:t>
      </w:r>
      <w:proofErr w:type="spellEnd"/>
      <w:r w:rsidRPr="00BC5D1F">
        <w:rPr>
          <w:sz w:val="26"/>
          <w:szCs w:val="26"/>
        </w:rPr>
        <w:t xml:space="preserve">: A library built on top of </w:t>
      </w:r>
      <w:proofErr w:type="spellStart"/>
      <w:r w:rsidRPr="00BC5D1F">
        <w:rPr>
          <w:sz w:val="26"/>
          <w:szCs w:val="26"/>
        </w:rPr>
        <w:t>dlib’s</w:t>
      </w:r>
      <w:proofErr w:type="spellEnd"/>
      <w:r w:rsidRPr="00BC5D1F">
        <w:rPr>
          <w:sz w:val="26"/>
          <w:szCs w:val="26"/>
        </w:rPr>
        <w:t xml:space="preserve"> facial recognition functionality.</w:t>
      </w:r>
    </w:p>
    <w:p w14:paraId="3608F17D" w14:textId="77777777" w:rsidR="00BC5D1F" w:rsidRPr="00BC5D1F" w:rsidRDefault="00BC5D1F" w:rsidP="00BC5D1F">
      <w:pPr>
        <w:rPr>
          <w:b/>
          <w:bCs/>
          <w:sz w:val="28"/>
          <w:szCs w:val="28"/>
          <w:u w:val="single"/>
        </w:rPr>
      </w:pPr>
      <w:r w:rsidRPr="00BC5D1F">
        <w:rPr>
          <w:b/>
          <w:bCs/>
          <w:sz w:val="28"/>
          <w:szCs w:val="28"/>
          <w:u w:val="single"/>
        </w:rPr>
        <w:t>SYSTEM ARCHITECTURE</w:t>
      </w:r>
    </w:p>
    <w:p w14:paraId="7CD634F4" w14:textId="00DECCBB" w:rsidR="00BC5D1F" w:rsidRPr="00BC5D1F" w:rsidRDefault="00BC5D1F" w:rsidP="00BC5D1F">
      <w:pPr>
        <w:rPr>
          <w:b/>
          <w:bCs/>
          <w:sz w:val="28"/>
          <w:szCs w:val="28"/>
        </w:rPr>
      </w:pPr>
      <w:r w:rsidRPr="00BC5D1F">
        <w:rPr>
          <w:rFonts w:ascii="Aptos" w:hAnsi="Aptos"/>
          <w:b/>
          <w:bCs/>
          <w:sz w:val="28"/>
          <w:szCs w:val="28"/>
        </w:rPr>
        <w:t>1.</w:t>
      </w:r>
      <w:r w:rsidRPr="00BC5D1F">
        <w:rPr>
          <w:b/>
          <w:bCs/>
          <w:sz w:val="28"/>
          <w:szCs w:val="28"/>
        </w:rPr>
        <w:t xml:space="preserve"> Admin Panel:</w:t>
      </w:r>
    </w:p>
    <w:p w14:paraId="40BA5D51" w14:textId="77777777" w:rsidR="00BC5D1F" w:rsidRPr="00BC5D1F" w:rsidRDefault="00BC5D1F" w:rsidP="00BC5D1F">
      <w:pPr>
        <w:rPr>
          <w:b/>
          <w:bCs/>
          <w:sz w:val="28"/>
          <w:szCs w:val="28"/>
        </w:rPr>
      </w:pPr>
      <w:r w:rsidRPr="00BC5D1F">
        <w:rPr>
          <w:b/>
          <w:bCs/>
          <w:sz w:val="28"/>
          <w:szCs w:val="28"/>
        </w:rPr>
        <w:t>Functionality:</w:t>
      </w:r>
    </w:p>
    <w:p w14:paraId="489ABCD3" w14:textId="77777777" w:rsidR="00BC5D1F" w:rsidRPr="00BC5D1F" w:rsidRDefault="00BC5D1F" w:rsidP="00BC5D1F">
      <w:pPr>
        <w:pStyle w:val="ListParagraph"/>
        <w:numPr>
          <w:ilvl w:val="0"/>
          <w:numId w:val="16"/>
        </w:numPr>
        <w:rPr>
          <w:sz w:val="28"/>
          <w:szCs w:val="28"/>
        </w:rPr>
      </w:pPr>
      <w:r w:rsidRPr="00BC5D1F">
        <w:rPr>
          <w:sz w:val="28"/>
          <w:szCs w:val="28"/>
        </w:rPr>
        <w:t>Login and Registration system for secure access.</w:t>
      </w:r>
    </w:p>
    <w:p w14:paraId="15CE4E0B" w14:textId="396D1527" w:rsidR="00BC5D1F" w:rsidRPr="00BC5D1F" w:rsidRDefault="00BC5D1F" w:rsidP="00BC5D1F">
      <w:pPr>
        <w:pStyle w:val="ListParagraph"/>
        <w:numPr>
          <w:ilvl w:val="0"/>
          <w:numId w:val="16"/>
        </w:numPr>
        <w:rPr>
          <w:sz w:val="28"/>
          <w:szCs w:val="28"/>
        </w:rPr>
      </w:pPr>
      <w:r w:rsidRPr="00BC5D1F">
        <w:rPr>
          <w:sz w:val="28"/>
          <w:szCs w:val="28"/>
        </w:rPr>
        <w:t>Interface to add, update, and delete student records.</w:t>
      </w:r>
    </w:p>
    <w:p w14:paraId="2694C175" w14:textId="77777777" w:rsidR="00BC5D1F" w:rsidRPr="00BC5D1F" w:rsidRDefault="00BC5D1F" w:rsidP="00BC5D1F">
      <w:pPr>
        <w:pStyle w:val="ListParagraph"/>
        <w:numPr>
          <w:ilvl w:val="0"/>
          <w:numId w:val="16"/>
        </w:numPr>
        <w:rPr>
          <w:sz w:val="28"/>
          <w:szCs w:val="28"/>
        </w:rPr>
      </w:pPr>
      <w:r w:rsidRPr="00BC5D1F">
        <w:rPr>
          <w:sz w:val="28"/>
          <w:szCs w:val="28"/>
        </w:rPr>
        <w:t>Viewing and managing attendance records.</w:t>
      </w:r>
    </w:p>
    <w:p w14:paraId="33CE6797" w14:textId="77777777" w:rsidR="00BC5D1F" w:rsidRPr="00BC5D1F" w:rsidRDefault="00BC5D1F" w:rsidP="00BC5D1F">
      <w:pPr>
        <w:rPr>
          <w:b/>
          <w:bCs/>
          <w:sz w:val="28"/>
          <w:szCs w:val="28"/>
          <w:u w:val="single"/>
        </w:rPr>
      </w:pPr>
      <w:r w:rsidRPr="00BC5D1F">
        <w:rPr>
          <w:b/>
          <w:bCs/>
          <w:sz w:val="28"/>
          <w:szCs w:val="28"/>
          <w:u w:val="single"/>
        </w:rPr>
        <w:t>Modules:</w:t>
      </w:r>
    </w:p>
    <w:p w14:paraId="1068EDA4" w14:textId="77777777" w:rsidR="00BC5D1F" w:rsidRPr="00BC5D1F" w:rsidRDefault="00BC5D1F" w:rsidP="00BC5D1F">
      <w:pPr>
        <w:rPr>
          <w:sz w:val="26"/>
          <w:szCs w:val="26"/>
        </w:rPr>
      </w:pPr>
      <w:r w:rsidRPr="00BC5D1F">
        <w:rPr>
          <w:sz w:val="26"/>
          <w:szCs w:val="26"/>
        </w:rPr>
        <w:t>Admin: Handles the admin functionalities.</w:t>
      </w:r>
    </w:p>
    <w:p w14:paraId="247161A1" w14:textId="78F9024A" w:rsidR="00BC5D1F" w:rsidRPr="00BC5D1F" w:rsidRDefault="00BC5D1F" w:rsidP="00BC5D1F">
      <w:pPr>
        <w:rPr>
          <w:sz w:val="26"/>
          <w:szCs w:val="26"/>
        </w:rPr>
      </w:pPr>
      <w:r w:rsidRPr="00BC5D1F">
        <w:rPr>
          <w:sz w:val="26"/>
          <w:szCs w:val="26"/>
        </w:rPr>
        <w:t xml:space="preserve">Train: Trains the face recognition model with the student </w:t>
      </w:r>
      <w:proofErr w:type="gramStart"/>
      <w:r w:rsidRPr="00BC5D1F">
        <w:rPr>
          <w:sz w:val="26"/>
          <w:szCs w:val="26"/>
        </w:rPr>
        <w:t>dataset</w:t>
      </w:r>
      <w:r w:rsidRPr="00BC5D1F">
        <w:rPr>
          <w:sz w:val="26"/>
          <w:szCs w:val="26"/>
        </w:rPr>
        <w:t>(</w:t>
      </w:r>
      <w:proofErr w:type="gramEnd"/>
      <w:r w:rsidRPr="00BC5D1F">
        <w:rPr>
          <w:sz w:val="26"/>
          <w:szCs w:val="26"/>
        </w:rPr>
        <w:t>which has been rest for developing in future).</w:t>
      </w:r>
    </w:p>
    <w:p w14:paraId="2CBB280B" w14:textId="77777777" w:rsidR="00BC5D1F" w:rsidRPr="00BC5D1F" w:rsidRDefault="00BC5D1F" w:rsidP="00BC5D1F">
      <w:pPr>
        <w:rPr>
          <w:sz w:val="26"/>
          <w:szCs w:val="26"/>
        </w:rPr>
      </w:pPr>
      <w:r w:rsidRPr="00BC5D1F">
        <w:rPr>
          <w:sz w:val="26"/>
          <w:szCs w:val="26"/>
        </w:rPr>
        <w:t>Developer: Provides information about the developer and project.</w:t>
      </w:r>
    </w:p>
    <w:p w14:paraId="22FBFD92" w14:textId="77777777" w:rsidR="00BC5D1F" w:rsidRPr="00BC5D1F" w:rsidRDefault="00BC5D1F" w:rsidP="00BC5D1F">
      <w:pPr>
        <w:rPr>
          <w:sz w:val="26"/>
          <w:szCs w:val="26"/>
        </w:rPr>
      </w:pPr>
      <w:r w:rsidRPr="00BC5D1F">
        <w:rPr>
          <w:sz w:val="26"/>
          <w:szCs w:val="26"/>
        </w:rPr>
        <w:t>Help: Offers help and documentation for using the system.</w:t>
      </w:r>
    </w:p>
    <w:p w14:paraId="57A41A63" w14:textId="77777777" w:rsidR="00BC5D1F" w:rsidRDefault="00BC5D1F" w:rsidP="00BC5D1F">
      <w:pPr>
        <w:rPr>
          <w:sz w:val="28"/>
          <w:szCs w:val="28"/>
        </w:rPr>
      </w:pPr>
    </w:p>
    <w:p w14:paraId="766B53EC" w14:textId="77777777" w:rsidR="00BC5D1F" w:rsidRPr="00BC5D1F" w:rsidRDefault="00BC5D1F" w:rsidP="00BC5D1F">
      <w:pPr>
        <w:rPr>
          <w:b/>
          <w:bCs/>
          <w:sz w:val="28"/>
          <w:szCs w:val="28"/>
          <w:u w:val="single"/>
        </w:rPr>
      </w:pPr>
      <w:r w:rsidRPr="00BC5D1F">
        <w:rPr>
          <w:rFonts w:ascii="Aptos" w:hAnsi="Aptos"/>
          <w:b/>
          <w:bCs/>
          <w:sz w:val="28"/>
          <w:szCs w:val="28"/>
          <w:u w:val="single"/>
        </w:rPr>
        <w:t>2</w:t>
      </w:r>
      <w:r w:rsidRPr="00BC5D1F">
        <w:rPr>
          <w:b/>
          <w:bCs/>
          <w:sz w:val="28"/>
          <w:szCs w:val="28"/>
          <w:u w:val="single"/>
        </w:rPr>
        <w:t>. Student Panel:</w:t>
      </w:r>
    </w:p>
    <w:p w14:paraId="24C3A701" w14:textId="71521E8F" w:rsidR="00BC5D1F" w:rsidRPr="00BC5D1F" w:rsidRDefault="00BC5D1F" w:rsidP="00BC5D1F">
      <w:pPr>
        <w:rPr>
          <w:b/>
          <w:bCs/>
          <w:sz w:val="28"/>
          <w:szCs w:val="28"/>
          <w:u w:val="single"/>
        </w:rPr>
      </w:pPr>
      <w:r w:rsidRPr="00BC5D1F">
        <w:rPr>
          <w:b/>
          <w:bCs/>
          <w:sz w:val="28"/>
          <w:szCs w:val="28"/>
          <w:u w:val="single"/>
        </w:rPr>
        <w:t>Functionality:</w:t>
      </w:r>
    </w:p>
    <w:p w14:paraId="00EA8CDC" w14:textId="77777777" w:rsidR="00BC5D1F" w:rsidRPr="00BC5D1F" w:rsidRDefault="00BC5D1F" w:rsidP="00BC5D1F">
      <w:pPr>
        <w:pStyle w:val="ListParagraph"/>
        <w:numPr>
          <w:ilvl w:val="0"/>
          <w:numId w:val="17"/>
        </w:numPr>
        <w:rPr>
          <w:sz w:val="28"/>
          <w:szCs w:val="28"/>
        </w:rPr>
      </w:pPr>
      <w:r w:rsidRPr="00BC5D1F">
        <w:rPr>
          <w:sz w:val="28"/>
          <w:szCs w:val="28"/>
        </w:rPr>
        <w:t>Student login and registration.</w:t>
      </w:r>
    </w:p>
    <w:p w14:paraId="412A8FF1" w14:textId="77777777" w:rsidR="00BC5D1F" w:rsidRPr="00BC5D1F" w:rsidRDefault="00BC5D1F" w:rsidP="00BC5D1F">
      <w:pPr>
        <w:pStyle w:val="ListParagraph"/>
        <w:numPr>
          <w:ilvl w:val="0"/>
          <w:numId w:val="17"/>
        </w:numPr>
        <w:rPr>
          <w:sz w:val="28"/>
          <w:szCs w:val="28"/>
        </w:rPr>
      </w:pPr>
      <w:r w:rsidRPr="00BC5D1F">
        <w:rPr>
          <w:sz w:val="28"/>
          <w:szCs w:val="28"/>
        </w:rPr>
        <w:t>Viewing personal attendance records.</w:t>
      </w:r>
    </w:p>
    <w:p w14:paraId="18E0D6FD" w14:textId="77777777" w:rsidR="00BC5D1F" w:rsidRPr="00BC5D1F" w:rsidRDefault="00BC5D1F" w:rsidP="00BC5D1F">
      <w:pPr>
        <w:rPr>
          <w:b/>
          <w:bCs/>
          <w:sz w:val="28"/>
          <w:szCs w:val="28"/>
        </w:rPr>
      </w:pPr>
      <w:r w:rsidRPr="00BC5D1F">
        <w:rPr>
          <w:b/>
          <w:bCs/>
          <w:sz w:val="28"/>
          <w:szCs w:val="28"/>
        </w:rPr>
        <w:t>Modules:</w:t>
      </w:r>
    </w:p>
    <w:p w14:paraId="04A45CF7" w14:textId="77777777" w:rsidR="00BC5D1F" w:rsidRPr="00BC5D1F" w:rsidRDefault="00BC5D1F" w:rsidP="00BC5D1F">
      <w:pPr>
        <w:rPr>
          <w:sz w:val="28"/>
          <w:szCs w:val="28"/>
        </w:rPr>
      </w:pPr>
      <w:r w:rsidRPr="00BC5D1F">
        <w:rPr>
          <w:b/>
          <w:bCs/>
          <w:sz w:val="28"/>
          <w:szCs w:val="28"/>
        </w:rPr>
        <w:t>Student:</w:t>
      </w:r>
      <w:r w:rsidRPr="00BC5D1F">
        <w:rPr>
          <w:sz w:val="28"/>
          <w:szCs w:val="28"/>
        </w:rPr>
        <w:t xml:space="preserve"> Manages the student functionalities and interactions.</w:t>
      </w:r>
    </w:p>
    <w:p w14:paraId="308F13EC" w14:textId="77777777" w:rsidR="00BC5D1F" w:rsidRPr="00BC5D1F" w:rsidRDefault="00BC5D1F" w:rsidP="00BC5D1F">
      <w:pPr>
        <w:rPr>
          <w:sz w:val="28"/>
          <w:szCs w:val="28"/>
        </w:rPr>
      </w:pPr>
      <w:r w:rsidRPr="00BC5D1F">
        <w:rPr>
          <w:b/>
          <w:bCs/>
          <w:sz w:val="28"/>
          <w:szCs w:val="28"/>
        </w:rPr>
        <w:t>TAKEATTENDANCE:</w:t>
      </w:r>
      <w:r w:rsidRPr="00BC5D1F">
        <w:rPr>
          <w:sz w:val="28"/>
          <w:szCs w:val="28"/>
        </w:rPr>
        <w:t xml:space="preserve"> Captures attendance by recognizing student faces via webcam.</w:t>
      </w:r>
    </w:p>
    <w:p w14:paraId="7BFC144E" w14:textId="77777777" w:rsidR="00BC5D1F" w:rsidRPr="00BC5D1F" w:rsidRDefault="00BC5D1F" w:rsidP="00BC5D1F">
      <w:pPr>
        <w:rPr>
          <w:b/>
          <w:bCs/>
          <w:sz w:val="28"/>
          <w:szCs w:val="28"/>
          <w:u w:val="single"/>
        </w:rPr>
      </w:pPr>
      <w:r w:rsidRPr="00BC5D1F">
        <w:rPr>
          <w:rFonts w:ascii="Aptos" w:hAnsi="Aptos"/>
          <w:b/>
          <w:bCs/>
          <w:sz w:val="28"/>
          <w:szCs w:val="28"/>
          <w:u w:val="single"/>
        </w:rPr>
        <w:t>3.</w:t>
      </w:r>
      <w:r w:rsidRPr="00BC5D1F">
        <w:rPr>
          <w:b/>
          <w:bCs/>
          <w:sz w:val="28"/>
          <w:szCs w:val="28"/>
          <w:u w:val="single"/>
        </w:rPr>
        <w:t xml:space="preserve"> Face Recognition System:</w:t>
      </w:r>
    </w:p>
    <w:p w14:paraId="7C596A58" w14:textId="77777777" w:rsidR="00BC5D1F" w:rsidRPr="00BC5D1F" w:rsidRDefault="00BC5D1F" w:rsidP="00BC5D1F">
      <w:pPr>
        <w:rPr>
          <w:b/>
          <w:bCs/>
          <w:sz w:val="28"/>
          <w:szCs w:val="28"/>
          <w:u w:val="single"/>
        </w:rPr>
      </w:pPr>
      <w:r w:rsidRPr="00BC5D1F">
        <w:rPr>
          <w:b/>
          <w:bCs/>
          <w:sz w:val="28"/>
          <w:szCs w:val="28"/>
          <w:u w:val="single"/>
        </w:rPr>
        <w:t>Functionality:</w:t>
      </w:r>
    </w:p>
    <w:p w14:paraId="0D51A091" w14:textId="77777777" w:rsidR="00BC5D1F" w:rsidRPr="00BC5D1F" w:rsidRDefault="00BC5D1F" w:rsidP="00BC5D1F">
      <w:pPr>
        <w:pStyle w:val="ListParagraph"/>
        <w:numPr>
          <w:ilvl w:val="0"/>
          <w:numId w:val="18"/>
        </w:numPr>
        <w:rPr>
          <w:sz w:val="28"/>
          <w:szCs w:val="28"/>
        </w:rPr>
      </w:pPr>
      <w:r w:rsidRPr="00BC5D1F">
        <w:rPr>
          <w:sz w:val="28"/>
          <w:szCs w:val="28"/>
        </w:rPr>
        <w:t>Captures video input from the webcam.</w:t>
      </w:r>
    </w:p>
    <w:p w14:paraId="0F89920D" w14:textId="77777777" w:rsidR="00BC5D1F" w:rsidRPr="00BC5D1F" w:rsidRDefault="00BC5D1F" w:rsidP="00BC5D1F">
      <w:pPr>
        <w:pStyle w:val="ListParagraph"/>
        <w:numPr>
          <w:ilvl w:val="0"/>
          <w:numId w:val="18"/>
        </w:numPr>
        <w:rPr>
          <w:sz w:val="28"/>
          <w:szCs w:val="28"/>
        </w:rPr>
      </w:pPr>
      <w:r w:rsidRPr="00BC5D1F">
        <w:rPr>
          <w:sz w:val="28"/>
          <w:szCs w:val="28"/>
        </w:rPr>
        <w:t>Detects and recognizes faces in real-time.</w:t>
      </w:r>
    </w:p>
    <w:p w14:paraId="2BB4B91E" w14:textId="7A8B1E1B" w:rsidR="00BC5D1F" w:rsidRPr="00BC5D1F" w:rsidRDefault="00BC5D1F" w:rsidP="00BC5D1F">
      <w:pPr>
        <w:pStyle w:val="ListParagraph"/>
        <w:numPr>
          <w:ilvl w:val="0"/>
          <w:numId w:val="18"/>
        </w:numPr>
        <w:rPr>
          <w:sz w:val="28"/>
          <w:szCs w:val="28"/>
        </w:rPr>
      </w:pPr>
      <w:r w:rsidRPr="00BC5D1F">
        <w:rPr>
          <w:sz w:val="28"/>
          <w:szCs w:val="28"/>
        </w:rPr>
        <w:t xml:space="preserve">Displays recognized faces with their corresponding </w:t>
      </w:r>
      <w:r w:rsidRPr="00BC5D1F">
        <w:rPr>
          <w:sz w:val="28"/>
          <w:szCs w:val="28"/>
        </w:rPr>
        <w:t>id</w:t>
      </w:r>
      <w:r w:rsidRPr="00BC5D1F">
        <w:rPr>
          <w:sz w:val="28"/>
          <w:szCs w:val="28"/>
        </w:rPr>
        <w:t>.</w:t>
      </w:r>
    </w:p>
    <w:p w14:paraId="101FC851" w14:textId="77777777" w:rsidR="00BC5D1F" w:rsidRPr="00BC5D1F" w:rsidRDefault="00BC5D1F" w:rsidP="00BC5D1F">
      <w:pPr>
        <w:rPr>
          <w:b/>
          <w:bCs/>
          <w:sz w:val="28"/>
          <w:szCs w:val="28"/>
        </w:rPr>
      </w:pPr>
      <w:r w:rsidRPr="00BC5D1F">
        <w:rPr>
          <w:b/>
          <w:bCs/>
          <w:sz w:val="28"/>
          <w:szCs w:val="28"/>
        </w:rPr>
        <w:t>Modules:</w:t>
      </w:r>
      <w:r w:rsidRPr="00BC5D1F">
        <w:rPr>
          <w:b/>
          <w:bCs/>
          <w:sz w:val="28"/>
          <w:szCs w:val="28"/>
        </w:rPr>
        <w:t xml:space="preserve"> </w:t>
      </w:r>
    </w:p>
    <w:p w14:paraId="28204ECA" w14:textId="5DA7F99C" w:rsidR="00670423" w:rsidRDefault="00BC5D1F" w:rsidP="00BC5D1F">
      <w:pPr>
        <w:rPr>
          <w:sz w:val="28"/>
          <w:szCs w:val="28"/>
        </w:rPr>
      </w:pPr>
      <w:proofErr w:type="spellStart"/>
      <w:r w:rsidRPr="00BC5D1F">
        <w:rPr>
          <w:sz w:val="28"/>
          <w:szCs w:val="28"/>
        </w:rPr>
        <w:t>FaceRecognition</w:t>
      </w:r>
      <w:proofErr w:type="spellEnd"/>
      <w:r w:rsidRPr="00BC5D1F">
        <w:rPr>
          <w:sz w:val="28"/>
          <w:szCs w:val="28"/>
        </w:rPr>
        <w:t>: Core module for face detection and recognition.</w:t>
      </w:r>
    </w:p>
    <w:p w14:paraId="0DF166D3" w14:textId="77777777" w:rsidR="00BC5D1F" w:rsidRDefault="00BC5D1F" w:rsidP="00BC5D1F">
      <w:pPr>
        <w:rPr>
          <w:sz w:val="28"/>
          <w:szCs w:val="28"/>
        </w:rPr>
      </w:pPr>
    </w:p>
    <w:p w14:paraId="7A10F0FA" w14:textId="62E8898A" w:rsidR="00BC5D1F" w:rsidRPr="00BC5D1F" w:rsidRDefault="00BC5D1F" w:rsidP="00BC5D1F">
      <w:pPr>
        <w:rPr>
          <w:b/>
          <w:bCs/>
          <w:sz w:val="28"/>
          <w:szCs w:val="28"/>
          <w:u w:val="single"/>
        </w:rPr>
      </w:pPr>
      <w:r w:rsidRPr="00BC5D1F">
        <w:rPr>
          <w:b/>
          <w:bCs/>
          <w:sz w:val="28"/>
          <w:szCs w:val="28"/>
          <w:u w:val="single"/>
        </w:rPr>
        <w:t>IMPLEMENTATION DETAILS</w:t>
      </w:r>
    </w:p>
    <w:p w14:paraId="76F9B182" w14:textId="77777777" w:rsidR="00BC5D1F" w:rsidRPr="00BC5D1F" w:rsidRDefault="00BC5D1F" w:rsidP="00BC5D1F">
      <w:pPr>
        <w:rPr>
          <w:b/>
          <w:bCs/>
          <w:sz w:val="28"/>
          <w:szCs w:val="28"/>
          <w:u w:val="single"/>
        </w:rPr>
      </w:pPr>
      <w:r w:rsidRPr="00BC5D1F">
        <w:rPr>
          <w:b/>
          <w:bCs/>
          <w:sz w:val="28"/>
          <w:szCs w:val="28"/>
          <w:u w:val="single"/>
        </w:rPr>
        <w:t>Database Schema:</w:t>
      </w:r>
    </w:p>
    <w:p w14:paraId="1A26E73A" w14:textId="77777777" w:rsidR="00BC5D1F" w:rsidRPr="00BC5D1F" w:rsidRDefault="00BC5D1F" w:rsidP="00BC5D1F">
      <w:pPr>
        <w:rPr>
          <w:b/>
          <w:bCs/>
          <w:sz w:val="28"/>
          <w:szCs w:val="28"/>
          <w:u w:val="single"/>
        </w:rPr>
      </w:pPr>
      <w:r w:rsidRPr="00BC5D1F">
        <w:rPr>
          <w:b/>
          <w:bCs/>
          <w:sz w:val="28"/>
          <w:szCs w:val="28"/>
          <w:u w:val="single"/>
        </w:rPr>
        <w:t>Tables:</w:t>
      </w:r>
    </w:p>
    <w:p w14:paraId="618154DD" w14:textId="77777777" w:rsidR="00BC5D1F" w:rsidRPr="00BC5D1F" w:rsidRDefault="00BC5D1F" w:rsidP="00BC5D1F">
      <w:pPr>
        <w:spacing w:line="240" w:lineRule="auto"/>
        <w:rPr>
          <w:sz w:val="28"/>
          <w:szCs w:val="28"/>
        </w:rPr>
      </w:pPr>
      <w:r w:rsidRPr="00BC5D1F">
        <w:rPr>
          <w:sz w:val="28"/>
          <w:szCs w:val="28"/>
        </w:rPr>
        <w:t>students (</w:t>
      </w:r>
      <w:proofErr w:type="spellStart"/>
      <w:r w:rsidRPr="00BC5D1F">
        <w:rPr>
          <w:sz w:val="28"/>
          <w:szCs w:val="28"/>
        </w:rPr>
        <w:t>student_id</w:t>
      </w:r>
      <w:proofErr w:type="spellEnd"/>
      <w:r w:rsidRPr="00BC5D1F">
        <w:rPr>
          <w:sz w:val="28"/>
          <w:szCs w:val="28"/>
        </w:rPr>
        <w:t xml:space="preserve">, name, department, </w:t>
      </w:r>
      <w:proofErr w:type="spellStart"/>
      <w:r w:rsidRPr="00BC5D1F">
        <w:rPr>
          <w:sz w:val="28"/>
          <w:szCs w:val="28"/>
        </w:rPr>
        <w:t>photo_path</w:t>
      </w:r>
      <w:proofErr w:type="spellEnd"/>
      <w:r w:rsidRPr="00BC5D1F">
        <w:rPr>
          <w:sz w:val="28"/>
          <w:szCs w:val="28"/>
        </w:rPr>
        <w:t>, etc.)</w:t>
      </w:r>
    </w:p>
    <w:p w14:paraId="39A1965A" w14:textId="77777777" w:rsidR="00BC5D1F" w:rsidRPr="00BC5D1F" w:rsidRDefault="00BC5D1F" w:rsidP="00BC5D1F">
      <w:pPr>
        <w:spacing w:line="240" w:lineRule="auto"/>
        <w:rPr>
          <w:sz w:val="28"/>
          <w:szCs w:val="28"/>
        </w:rPr>
      </w:pPr>
      <w:r w:rsidRPr="00BC5D1F">
        <w:rPr>
          <w:sz w:val="28"/>
          <w:szCs w:val="28"/>
        </w:rPr>
        <w:t>attendance (</w:t>
      </w:r>
      <w:proofErr w:type="spellStart"/>
      <w:r w:rsidRPr="00BC5D1F">
        <w:rPr>
          <w:sz w:val="28"/>
          <w:szCs w:val="28"/>
        </w:rPr>
        <w:t>attendance_id</w:t>
      </w:r>
      <w:proofErr w:type="spellEnd"/>
      <w:r w:rsidRPr="00BC5D1F">
        <w:rPr>
          <w:sz w:val="28"/>
          <w:szCs w:val="28"/>
        </w:rPr>
        <w:t xml:space="preserve">, </w:t>
      </w:r>
      <w:proofErr w:type="spellStart"/>
      <w:r w:rsidRPr="00BC5D1F">
        <w:rPr>
          <w:sz w:val="28"/>
          <w:szCs w:val="28"/>
        </w:rPr>
        <w:t>student_id</w:t>
      </w:r>
      <w:proofErr w:type="spellEnd"/>
      <w:r w:rsidRPr="00BC5D1F">
        <w:rPr>
          <w:sz w:val="28"/>
          <w:szCs w:val="28"/>
        </w:rPr>
        <w:t>, date, status, etc.)</w:t>
      </w:r>
    </w:p>
    <w:p w14:paraId="0BE134FB" w14:textId="77777777" w:rsidR="00355E0E" w:rsidRDefault="00355E0E" w:rsidP="00355E0E">
      <w:pPr>
        <w:pStyle w:val="Title"/>
        <w:jc w:val="left"/>
        <w:rPr>
          <w:b/>
          <w:bCs/>
          <w:sz w:val="40"/>
          <w:szCs w:val="12"/>
          <w:u w:val="single"/>
        </w:rPr>
      </w:pPr>
    </w:p>
    <w:p w14:paraId="6E6CBE57" w14:textId="65645265" w:rsidR="00BC5D1F" w:rsidRPr="00355E0E" w:rsidRDefault="00355E0E" w:rsidP="00355E0E">
      <w:pPr>
        <w:pStyle w:val="Title"/>
        <w:rPr>
          <w:b/>
          <w:bCs/>
          <w:sz w:val="40"/>
          <w:szCs w:val="12"/>
          <w:u w:val="single"/>
        </w:rPr>
      </w:pPr>
      <w:r w:rsidRPr="00355E0E">
        <w:rPr>
          <w:b/>
          <w:bCs/>
          <w:sz w:val="40"/>
          <w:szCs w:val="12"/>
          <w:u w:val="single"/>
        </w:rPr>
        <w:lastRenderedPageBreak/>
        <w:t>Screenshots of project output</w:t>
      </w:r>
    </w:p>
    <w:p w14:paraId="0D2E5A81" w14:textId="54B9DDE8" w:rsidR="00BC5D1F" w:rsidRDefault="00355E0E" w:rsidP="00BC5D1F">
      <w:pPr>
        <w:rPr>
          <w:b/>
          <w:bCs/>
          <w:sz w:val="28"/>
          <w:szCs w:val="28"/>
          <w:u w:val="single"/>
        </w:rPr>
      </w:pPr>
      <w:r>
        <w:rPr>
          <w:noProof/>
        </w:rPr>
        <w:drawing>
          <wp:anchor distT="0" distB="0" distL="114300" distR="114300" simplePos="0" relativeHeight="251661312" behindDoc="1" locked="0" layoutInCell="1" allowOverlap="1" wp14:anchorId="7121EFF2" wp14:editId="3E4923ED">
            <wp:simplePos x="0" y="0"/>
            <wp:positionH relativeFrom="margin">
              <wp:posOffset>-297180</wp:posOffset>
            </wp:positionH>
            <wp:positionV relativeFrom="paragraph">
              <wp:posOffset>4317365</wp:posOffset>
            </wp:positionV>
            <wp:extent cx="6381739" cy="3390900"/>
            <wp:effectExtent l="0" t="0" r="635" b="0"/>
            <wp:wrapTight wrapText="bothSides">
              <wp:wrapPolygon edited="0">
                <wp:start x="0" y="0"/>
                <wp:lineTo x="0" y="21479"/>
                <wp:lineTo x="21538" y="21479"/>
                <wp:lineTo x="21538" y="0"/>
                <wp:lineTo x="0" y="0"/>
              </wp:wrapPolygon>
            </wp:wrapTight>
            <wp:docPr id="17772951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82363" cy="33912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4B73" w:rsidRPr="00784B73">
        <w:drawing>
          <wp:anchor distT="0" distB="0" distL="114300" distR="114300" simplePos="0" relativeHeight="251662336" behindDoc="1" locked="0" layoutInCell="1" allowOverlap="1" wp14:anchorId="5B44C57C" wp14:editId="3646F157">
            <wp:simplePos x="0" y="0"/>
            <wp:positionH relativeFrom="margin">
              <wp:posOffset>-241935</wp:posOffset>
            </wp:positionH>
            <wp:positionV relativeFrom="paragraph">
              <wp:posOffset>180340</wp:posOffset>
            </wp:positionV>
            <wp:extent cx="6074998" cy="3224530"/>
            <wp:effectExtent l="0" t="0" r="2540" b="0"/>
            <wp:wrapTight wrapText="bothSides">
              <wp:wrapPolygon edited="0">
                <wp:start x="0" y="0"/>
                <wp:lineTo x="0" y="21438"/>
                <wp:lineTo x="21541" y="21438"/>
                <wp:lineTo x="21541" y="0"/>
                <wp:lineTo x="0" y="0"/>
              </wp:wrapPolygon>
            </wp:wrapTight>
            <wp:docPr id="24755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5921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4998" cy="3224530"/>
                    </a:xfrm>
                    <a:prstGeom prst="rect">
                      <a:avLst/>
                    </a:prstGeom>
                  </pic:spPr>
                </pic:pic>
              </a:graphicData>
            </a:graphic>
          </wp:anchor>
        </w:drawing>
      </w:r>
    </w:p>
    <w:p w14:paraId="6E4D9294" w14:textId="2F061F2A" w:rsidR="00BC5D1F" w:rsidRDefault="00355E0E" w:rsidP="00BC5D1F">
      <w:pPr>
        <w:rPr>
          <w:b/>
          <w:bCs/>
          <w:sz w:val="28"/>
          <w:szCs w:val="28"/>
          <w:u w:val="single"/>
        </w:rPr>
      </w:pPr>
      <w:r>
        <w:rPr>
          <w:b/>
          <w:bCs/>
          <w:noProof/>
          <w:sz w:val="28"/>
          <w:szCs w:val="28"/>
          <w:u w:val="single"/>
        </w:rPr>
        <w:lastRenderedPageBreak/>
        <w:drawing>
          <wp:anchor distT="0" distB="0" distL="114300" distR="114300" simplePos="0" relativeHeight="251669504" behindDoc="0" locked="0" layoutInCell="1" allowOverlap="1" wp14:anchorId="02E85C1B" wp14:editId="1D037B41">
            <wp:simplePos x="0" y="0"/>
            <wp:positionH relativeFrom="column">
              <wp:posOffset>-533400</wp:posOffset>
            </wp:positionH>
            <wp:positionV relativeFrom="paragraph">
              <wp:posOffset>349</wp:posOffset>
            </wp:positionV>
            <wp:extent cx="6635750" cy="3513742"/>
            <wp:effectExtent l="0" t="0" r="0" b="0"/>
            <wp:wrapTopAndBottom/>
            <wp:docPr id="10901113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3580" cy="3517888"/>
                    </a:xfrm>
                    <a:prstGeom prst="rect">
                      <a:avLst/>
                    </a:prstGeom>
                    <a:noFill/>
                  </pic:spPr>
                </pic:pic>
              </a:graphicData>
            </a:graphic>
            <wp14:sizeRelH relativeFrom="margin">
              <wp14:pctWidth>0</wp14:pctWidth>
            </wp14:sizeRelH>
            <wp14:sizeRelV relativeFrom="margin">
              <wp14:pctHeight>0</wp14:pctHeight>
            </wp14:sizeRelV>
          </wp:anchor>
        </w:drawing>
      </w:r>
    </w:p>
    <w:p w14:paraId="79DAFEFC" w14:textId="44F7785B" w:rsidR="00BC5D1F" w:rsidRDefault="00355E0E" w:rsidP="00BC5D1F">
      <w:pPr>
        <w:rPr>
          <w:b/>
          <w:bCs/>
          <w:sz w:val="28"/>
          <w:szCs w:val="28"/>
          <w:u w:val="single"/>
        </w:rPr>
      </w:pPr>
      <w:r>
        <w:rPr>
          <w:noProof/>
        </w:rPr>
        <w:drawing>
          <wp:anchor distT="0" distB="0" distL="114300" distR="114300" simplePos="0" relativeHeight="251664384" behindDoc="1" locked="0" layoutInCell="1" allowOverlap="1" wp14:anchorId="1E8A657B" wp14:editId="5710E5B5">
            <wp:simplePos x="0" y="0"/>
            <wp:positionH relativeFrom="margin">
              <wp:posOffset>-426720</wp:posOffset>
            </wp:positionH>
            <wp:positionV relativeFrom="paragraph">
              <wp:posOffset>287655</wp:posOffset>
            </wp:positionV>
            <wp:extent cx="6490970" cy="3444875"/>
            <wp:effectExtent l="0" t="0" r="5080" b="3175"/>
            <wp:wrapTight wrapText="bothSides">
              <wp:wrapPolygon edited="0">
                <wp:start x="0" y="0"/>
                <wp:lineTo x="0" y="21500"/>
                <wp:lineTo x="21554" y="21500"/>
                <wp:lineTo x="21554" y="0"/>
                <wp:lineTo x="0" y="0"/>
              </wp:wrapPolygon>
            </wp:wrapTight>
            <wp:docPr id="17435413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90970" cy="3444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BA488" w14:textId="51550040" w:rsidR="00BC5D1F" w:rsidRDefault="00BC5D1F" w:rsidP="00BC5D1F">
      <w:pPr>
        <w:rPr>
          <w:b/>
          <w:bCs/>
          <w:sz w:val="28"/>
          <w:szCs w:val="28"/>
          <w:u w:val="single"/>
        </w:rPr>
      </w:pPr>
    </w:p>
    <w:p w14:paraId="17C4717B" w14:textId="70EA5212" w:rsidR="00BC5D1F" w:rsidRDefault="00355E0E" w:rsidP="00BC5D1F">
      <w:pPr>
        <w:rPr>
          <w:b/>
          <w:bCs/>
          <w:sz w:val="28"/>
          <w:szCs w:val="28"/>
          <w:u w:val="single"/>
        </w:rPr>
      </w:pPr>
      <w:r>
        <w:rPr>
          <w:noProof/>
        </w:rPr>
        <w:lastRenderedPageBreak/>
        <w:drawing>
          <wp:anchor distT="0" distB="0" distL="114300" distR="114300" simplePos="0" relativeHeight="251665408" behindDoc="1" locked="0" layoutInCell="1" allowOverlap="1" wp14:anchorId="7BD6B225" wp14:editId="1582D422">
            <wp:simplePos x="0" y="0"/>
            <wp:positionH relativeFrom="margin">
              <wp:align>center</wp:align>
            </wp:positionH>
            <wp:positionV relativeFrom="paragraph">
              <wp:posOffset>0</wp:posOffset>
            </wp:positionV>
            <wp:extent cx="6309360" cy="3271520"/>
            <wp:effectExtent l="0" t="0" r="0" b="5080"/>
            <wp:wrapTight wrapText="bothSides">
              <wp:wrapPolygon edited="0">
                <wp:start x="0" y="0"/>
                <wp:lineTo x="0" y="21508"/>
                <wp:lineTo x="21522" y="21508"/>
                <wp:lineTo x="21522" y="0"/>
                <wp:lineTo x="0" y="0"/>
              </wp:wrapPolygon>
            </wp:wrapTight>
            <wp:docPr id="1132128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09360" cy="3271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1" locked="0" layoutInCell="1" allowOverlap="1" wp14:anchorId="3B495AA8" wp14:editId="768CE039">
            <wp:simplePos x="0" y="0"/>
            <wp:positionH relativeFrom="column">
              <wp:posOffset>655320</wp:posOffset>
            </wp:positionH>
            <wp:positionV relativeFrom="paragraph">
              <wp:posOffset>5850255</wp:posOffset>
            </wp:positionV>
            <wp:extent cx="4114800" cy="2193290"/>
            <wp:effectExtent l="0" t="0" r="0" b="0"/>
            <wp:wrapTight wrapText="bothSides">
              <wp:wrapPolygon edited="0">
                <wp:start x="0" y="0"/>
                <wp:lineTo x="0" y="21387"/>
                <wp:lineTo x="21500" y="21387"/>
                <wp:lineTo x="21500" y="0"/>
                <wp:lineTo x="0" y="0"/>
              </wp:wrapPolygon>
            </wp:wrapTight>
            <wp:docPr id="9159375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14800" cy="2193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0827B02F" wp14:editId="041A0DB7">
            <wp:simplePos x="0" y="0"/>
            <wp:positionH relativeFrom="margin">
              <wp:posOffset>3063240</wp:posOffset>
            </wp:positionH>
            <wp:positionV relativeFrom="paragraph">
              <wp:posOffset>3939540</wp:posOffset>
            </wp:positionV>
            <wp:extent cx="3183890" cy="1698625"/>
            <wp:effectExtent l="0" t="0" r="0" b="0"/>
            <wp:wrapTight wrapText="bothSides">
              <wp:wrapPolygon edited="0">
                <wp:start x="0" y="0"/>
                <wp:lineTo x="0" y="21317"/>
                <wp:lineTo x="21454" y="21317"/>
                <wp:lineTo x="21454" y="0"/>
                <wp:lineTo x="0" y="0"/>
              </wp:wrapPolygon>
            </wp:wrapTight>
            <wp:docPr id="606742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83890" cy="16986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767D2D8C" wp14:editId="1F2907B9">
            <wp:simplePos x="0" y="0"/>
            <wp:positionH relativeFrom="margin">
              <wp:posOffset>-647700</wp:posOffset>
            </wp:positionH>
            <wp:positionV relativeFrom="paragraph">
              <wp:posOffset>3512820</wp:posOffset>
            </wp:positionV>
            <wp:extent cx="3595370" cy="1912620"/>
            <wp:effectExtent l="0" t="0" r="5080" b="0"/>
            <wp:wrapTight wrapText="bothSides">
              <wp:wrapPolygon edited="0">
                <wp:start x="0" y="0"/>
                <wp:lineTo x="0" y="21299"/>
                <wp:lineTo x="21516" y="21299"/>
                <wp:lineTo x="21516" y="0"/>
                <wp:lineTo x="0" y="0"/>
              </wp:wrapPolygon>
            </wp:wrapTight>
            <wp:docPr id="20172180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95370" cy="1912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D3A2A6" w14:textId="3AF3D562" w:rsidR="00355E0E" w:rsidRDefault="00355E0E" w:rsidP="00BC5D1F">
      <w:pPr>
        <w:rPr>
          <w:b/>
          <w:bCs/>
          <w:sz w:val="28"/>
          <w:szCs w:val="28"/>
          <w:u w:val="single"/>
        </w:rPr>
      </w:pPr>
    </w:p>
    <w:p w14:paraId="7AEFC4D6" w14:textId="39099069" w:rsidR="00784B73" w:rsidRDefault="00355E0E" w:rsidP="00BC5D1F">
      <w:pPr>
        <w:rPr>
          <w:b/>
          <w:bCs/>
          <w:sz w:val="28"/>
          <w:szCs w:val="28"/>
          <w:u w:val="single"/>
        </w:rPr>
      </w:pPr>
      <w:r>
        <w:rPr>
          <w:b/>
          <w:bCs/>
          <w:noProof/>
          <w:sz w:val="28"/>
          <w:szCs w:val="28"/>
          <w:u w:val="single"/>
        </w:rPr>
        <w:lastRenderedPageBreak/>
        <w:drawing>
          <wp:anchor distT="0" distB="0" distL="114300" distR="114300" simplePos="0" relativeHeight="251670528" behindDoc="0" locked="0" layoutInCell="1" allowOverlap="1" wp14:anchorId="7197FE44" wp14:editId="7426416B">
            <wp:simplePos x="0" y="0"/>
            <wp:positionH relativeFrom="margin">
              <wp:posOffset>-723900</wp:posOffset>
            </wp:positionH>
            <wp:positionV relativeFrom="paragraph">
              <wp:posOffset>2994660</wp:posOffset>
            </wp:positionV>
            <wp:extent cx="4441878" cy="2354335"/>
            <wp:effectExtent l="0" t="0" r="0" b="8255"/>
            <wp:wrapNone/>
            <wp:docPr id="15577441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9215" cy="2358224"/>
                    </a:xfrm>
                    <a:prstGeom prst="rect">
                      <a:avLst/>
                    </a:prstGeom>
                    <a:noFill/>
                  </pic:spPr>
                </pic:pic>
              </a:graphicData>
            </a:graphic>
            <wp14:sizeRelH relativeFrom="margin">
              <wp14:pctWidth>0</wp14:pctWidth>
            </wp14:sizeRelH>
            <wp14:sizeRelV relativeFrom="margin">
              <wp14:pctHeight>0</wp14:pctHeight>
            </wp14:sizeRelV>
          </wp:anchor>
        </w:drawing>
      </w:r>
      <w:r>
        <w:rPr>
          <w:b/>
          <w:bCs/>
          <w:noProof/>
          <w:sz w:val="28"/>
          <w:szCs w:val="28"/>
          <w:u w:val="single"/>
        </w:rPr>
        <w:drawing>
          <wp:inline distT="0" distB="0" distL="0" distR="0" wp14:anchorId="36619F15" wp14:editId="214FE812">
            <wp:extent cx="5583676" cy="2971800"/>
            <wp:effectExtent l="0" t="0" r="0" b="0"/>
            <wp:docPr id="853258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7072" cy="2973607"/>
                    </a:xfrm>
                    <a:prstGeom prst="rect">
                      <a:avLst/>
                    </a:prstGeom>
                    <a:noFill/>
                  </pic:spPr>
                </pic:pic>
              </a:graphicData>
            </a:graphic>
          </wp:inline>
        </w:drawing>
      </w:r>
    </w:p>
    <w:p w14:paraId="2212E18C" w14:textId="4648A19A" w:rsidR="00355E0E" w:rsidRDefault="00355E0E" w:rsidP="00BC5D1F">
      <w:pPr>
        <w:rPr>
          <w:b/>
          <w:bCs/>
          <w:sz w:val="28"/>
          <w:szCs w:val="28"/>
          <w:u w:val="single"/>
        </w:rPr>
      </w:pPr>
    </w:p>
    <w:p w14:paraId="41BF68C4" w14:textId="6ABF8D5D" w:rsidR="00355E0E" w:rsidRDefault="00355E0E" w:rsidP="00BC5D1F">
      <w:pPr>
        <w:rPr>
          <w:b/>
          <w:bCs/>
          <w:sz w:val="28"/>
          <w:szCs w:val="28"/>
          <w:u w:val="single"/>
        </w:rPr>
      </w:pPr>
    </w:p>
    <w:p w14:paraId="4530D190" w14:textId="0A33E7E4" w:rsidR="00355E0E" w:rsidRDefault="00355E0E" w:rsidP="00BC5D1F">
      <w:pPr>
        <w:rPr>
          <w:b/>
          <w:bCs/>
          <w:sz w:val="28"/>
          <w:szCs w:val="28"/>
          <w:u w:val="single"/>
        </w:rPr>
      </w:pPr>
    </w:p>
    <w:p w14:paraId="61E55DAE" w14:textId="18BF9927" w:rsidR="00355E0E" w:rsidRDefault="00355E0E" w:rsidP="00BC5D1F">
      <w:pPr>
        <w:rPr>
          <w:b/>
          <w:bCs/>
          <w:sz w:val="28"/>
          <w:szCs w:val="28"/>
          <w:u w:val="single"/>
        </w:rPr>
      </w:pPr>
    </w:p>
    <w:p w14:paraId="6B7A549C" w14:textId="35F1EE2F" w:rsidR="00355E0E" w:rsidRDefault="00355E0E" w:rsidP="00BC5D1F">
      <w:pPr>
        <w:rPr>
          <w:b/>
          <w:bCs/>
          <w:sz w:val="28"/>
          <w:szCs w:val="28"/>
          <w:u w:val="single"/>
        </w:rPr>
      </w:pPr>
    </w:p>
    <w:p w14:paraId="3B6AA5EB" w14:textId="7844CA03" w:rsidR="00355E0E" w:rsidRDefault="00355E0E" w:rsidP="00BC5D1F">
      <w:pPr>
        <w:rPr>
          <w:b/>
          <w:bCs/>
          <w:sz w:val="28"/>
          <w:szCs w:val="28"/>
          <w:u w:val="single"/>
        </w:rPr>
      </w:pPr>
    </w:p>
    <w:p w14:paraId="1D94ACA9" w14:textId="0206CE54" w:rsidR="00355E0E" w:rsidRDefault="00355E0E" w:rsidP="00BC5D1F">
      <w:pPr>
        <w:rPr>
          <w:b/>
          <w:bCs/>
          <w:sz w:val="28"/>
          <w:szCs w:val="28"/>
          <w:u w:val="single"/>
        </w:rPr>
      </w:pPr>
      <w:r>
        <w:rPr>
          <w:b/>
          <w:bCs/>
          <w:noProof/>
          <w:sz w:val="28"/>
          <w:szCs w:val="28"/>
          <w:u w:val="single"/>
        </w:rPr>
        <w:drawing>
          <wp:anchor distT="0" distB="0" distL="114300" distR="114300" simplePos="0" relativeHeight="251671552" behindDoc="0" locked="0" layoutInCell="1" allowOverlap="1" wp14:anchorId="579845F1" wp14:editId="51809140">
            <wp:simplePos x="0" y="0"/>
            <wp:positionH relativeFrom="margin">
              <wp:posOffset>1097280</wp:posOffset>
            </wp:positionH>
            <wp:positionV relativeFrom="paragraph">
              <wp:posOffset>198120</wp:posOffset>
            </wp:positionV>
            <wp:extent cx="4945380" cy="2632080"/>
            <wp:effectExtent l="0" t="0" r="7620" b="0"/>
            <wp:wrapNone/>
            <wp:docPr id="959427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5380" cy="2632080"/>
                    </a:xfrm>
                    <a:prstGeom prst="rect">
                      <a:avLst/>
                    </a:prstGeom>
                    <a:noFill/>
                  </pic:spPr>
                </pic:pic>
              </a:graphicData>
            </a:graphic>
            <wp14:sizeRelH relativeFrom="margin">
              <wp14:pctWidth>0</wp14:pctWidth>
            </wp14:sizeRelH>
            <wp14:sizeRelV relativeFrom="margin">
              <wp14:pctHeight>0</wp14:pctHeight>
            </wp14:sizeRelV>
          </wp:anchor>
        </w:drawing>
      </w:r>
    </w:p>
    <w:p w14:paraId="6EB04A23" w14:textId="77777777" w:rsidR="00355E0E" w:rsidRDefault="00355E0E" w:rsidP="00BC5D1F">
      <w:pPr>
        <w:rPr>
          <w:b/>
          <w:bCs/>
          <w:sz w:val="28"/>
          <w:szCs w:val="28"/>
          <w:u w:val="single"/>
        </w:rPr>
      </w:pPr>
    </w:p>
    <w:p w14:paraId="68984591" w14:textId="77777777" w:rsidR="00355E0E" w:rsidRDefault="00355E0E" w:rsidP="00BC5D1F">
      <w:pPr>
        <w:rPr>
          <w:b/>
          <w:bCs/>
          <w:sz w:val="28"/>
          <w:szCs w:val="28"/>
          <w:u w:val="single"/>
        </w:rPr>
      </w:pPr>
    </w:p>
    <w:p w14:paraId="22C7D558" w14:textId="77777777" w:rsidR="00355E0E" w:rsidRDefault="00355E0E" w:rsidP="00BC5D1F">
      <w:pPr>
        <w:rPr>
          <w:b/>
          <w:bCs/>
          <w:sz w:val="28"/>
          <w:szCs w:val="28"/>
          <w:u w:val="single"/>
        </w:rPr>
      </w:pPr>
    </w:p>
    <w:p w14:paraId="1191AAB9" w14:textId="77777777" w:rsidR="00355E0E" w:rsidRDefault="00355E0E" w:rsidP="00BC5D1F">
      <w:pPr>
        <w:rPr>
          <w:b/>
          <w:bCs/>
          <w:sz w:val="28"/>
          <w:szCs w:val="28"/>
          <w:u w:val="single"/>
        </w:rPr>
      </w:pPr>
    </w:p>
    <w:p w14:paraId="23AACDAA" w14:textId="77777777" w:rsidR="00355E0E" w:rsidRDefault="00355E0E" w:rsidP="00BC5D1F">
      <w:pPr>
        <w:rPr>
          <w:b/>
          <w:bCs/>
          <w:sz w:val="28"/>
          <w:szCs w:val="28"/>
          <w:u w:val="single"/>
        </w:rPr>
      </w:pPr>
    </w:p>
    <w:p w14:paraId="31D0C98E" w14:textId="77777777" w:rsidR="00355E0E" w:rsidRDefault="00355E0E" w:rsidP="00BC5D1F">
      <w:pPr>
        <w:rPr>
          <w:b/>
          <w:bCs/>
          <w:sz w:val="28"/>
          <w:szCs w:val="28"/>
          <w:u w:val="single"/>
        </w:rPr>
      </w:pPr>
    </w:p>
    <w:p w14:paraId="3C8B9A00" w14:textId="06921AD7" w:rsidR="00355E0E" w:rsidRDefault="00355E0E" w:rsidP="00BC5D1F">
      <w:pPr>
        <w:rPr>
          <w:b/>
          <w:bCs/>
          <w:sz w:val="28"/>
          <w:szCs w:val="28"/>
          <w:u w:val="single"/>
        </w:rPr>
      </w:pPr>
      <w:r>
        <w:rPr>
          <w:noProof/>
        </w:rPr>
        <w:lastRenderedPageBreak/>
        <w:drawing>
          <wp:anchor distT="0" distB="0" distL="114300" distR="114300" simplePos="0" relativeHeight="251673600" behindDoc="0" locked="0" layoutInCell="1" allowOverlap="1" wp14:anchorId="2E65EF86" wp14:editId="635A6D89">
            <wp:simplePos x="0" y="0"/>
            <wp:positionH relativeFrom="margin">
              <wp:posOffset>-670560</wp:posOffset>
            </wp:positionH>
            <wp:positionV relativeFrom="paragraph">
              <wp:posOffset>0</wp:posOffset>
            </wp:positionV>
            <wp:extent cx="4885673" cy="2602865"/>
            <wp:effectExtent l="0" t="0" r="0" b="6985"/>
            <wp:wrapNone/>
            <wp:docPr id="8420159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5673"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32822F" w14:textId="19090F44" w:rsidR="00355E0E" w:rsidRDefault="00355E0E" w:rsidP="00BC5D1F">
      <w:pPr>
        <w:rPr>
          <w:b/>
          <w:bCs/>
          <w:sz w:val="28"/>
          <w:szCs w:val="28"/>
          <w:u w:val="single"/>
        </w:rPr>
      </w:pPr>
    </w:p>
    <w:p w14:paraId="261C7816" w14:textId="4C91A183" w:rsidR="00355E0E" w:rsidRDefault="00355E0E" w:rsidP="00BC5D1F">
      <w:pPr>
        <w:rPr>
          <w:b/>
          <w:bCs/>
          <w:sz w:val="28"/>
          <w:szCs w:val="28"/>
          <w:u w:val="single"/>
        </w:rPr>
      </w:pPr>
    </w:p>
    <w:p w14:paraId="48C9079E" w14:textId="1D0E98DA" w:rsidR="00355E0E" w:rsidRDefault="00355E0E" w:rsidP="00BC5D1F">
      <w:pPr>
        <w:rPr>
          <w:b/>
          <w:bCs/>
          <w:sz w:val="28"/>
          <w:szCs w:val="28"/>
          <w:u w:val="single"/>
        </w:rPr>
      </w:pPr>
    </w:p>
    <w:p w14:paraId="2EFE81F6" w14:textId="15BD5362" w:rsidR="00355E0E" w:rsidRDefault="00355E0E" w:rsidP="00BC5D1F">
      <w:pPr>
        <w:rPr>
          <w:b/>
          <w:bCs/>
          <w:sz w:val="28"/>
          <w:szCs w:val="28"/>
          <w:u w:val="single"/>
        </w:rPr>
      </w:pPr>
    </w:p>
    <w:p w14:paraId="629E9DA1" w14:textId="39771448" w:rsidR="00355E0E" w:rsidRDefault="00355E0E" w:rsidP="00BC5D1F">
      <w:pPr>
        <w:rPr>
          <w:b/>
          <w:bCs/>
          <w:sz w:val="28"/>
          <w:szCs w:val="28"/>
          <w:u w:val="single"/>
        </w:rPr>
      </w:pPr>
    </w:p>
    <w:p w14:paraId="228EE2BD" w14:textId="576606C5" w:rsidR="00355E0E" w:rsidRDefault="00355E0E" w:rsidP="00BC5D1F">
      <w:pPr>
        <w:rPr>
          <w:b/>
          <w:bCs/>
          <w:sz w:val="28"/>
          <w:szCs w:val="28"/>
          <w:u w:val="single"/>
        </w:rPr>
      </w:pPr>
    </w:p>
    <w:p w14:paraId="4EF79897" w14:textId="49C3996A" w:rsidR="00355E0E" w:rsidRDefault="00355E0E" w:rsidP="00BC5D1F">
      <w:pPr>
        <w:rPr>
          <w:b/>
          <w:bCs/>
          <w:sz w:val="28"/>
          <w:szCs w:val="28"/>
          <w:u w:val="single"/>
        </w:rPr>
      </w:pPr>
    </w:p>
    <w:p w14:paraId="6F759657" w14:textId="6FE1564A" w:rsidR="00355E0E" w:rsidRDefault="00355E0E" w:rsidP="00BC5D1F">
      <w:pPr>
        <w:rPr>
          <w:b/>
          <w:bCs/>
          <w:sz w:val="28"/>
          <w:szCs w:val="28"/>
          <w:u w:val="single"/>
        </w:rPr>
      </w:pPr>
      <w:r>
        <w:rPr>
          <w:noProof/>
        </w:rPr>
        <w:drawing>
          <wp:anchor distT="0" distB="0" distL="114300" distR="114300" simplePos="0" relativeHeight="251672576" behindDoc="0" locked="0" layoutInCell="1" allowOverlap="1" wp14:anchorId="17A2BC20" wp14:editId="32B84C78">
            <wp:simplePos x="0" y="0"/>
            <wp:positionH relativeFrom="column">
              <wp:posOffset>998220</wp:posOffset>
            </wp:positionH>
            <wp:positionV relativeFrom="paragraph">
              <wp:posOffset>15240</wp:posOffset>
            </wp:positionV>
            <wp:extent cx="5167380" cy="2705100"/>
            <wp:effectExtent l="0" t="0" r="0" b="0"/>
            <wp:wrapNone/>
            <wp:docPr id="1400911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6738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0B6FC9" w14:textId="5C80D889" w:rsidR="00355E0E" w:rsidRDefault="00355E0E" w:rsidP="00BC5D1F">
      <w:pPr>
        <w:rPr>
          <w:b/>
          <w:bCs/>
          <w:sz w:val="28"/>
          <w:szCs w:val="28"/>
          <w:u w:val="single"/>
        </w:rPr>
      </w:pPr>
    </w:p>
    <w:p w14:paraId="7A7C62A8" w14:textId="27712011" w:rsidR="00355E0E" w:rsidRDefault="00355E0E" w:rsidP="00BC5D1F">
      <w:pPr>
        <w:rPr>
          <w:b/>
          <w:bCs/>
          <w:sz w:val="28"/>
          <w:szCs w:val="28"/>
          <w:u w:val="single"/>
        </w:rPr>
      </w:pPr>
    </w:p>
    <w:p w14:paraId="41ECCBCD" w14:textId="2CCA4B85" w:rsidR="00355E0E" w:rsidRDefault="00355E0E" w:rsidP="00BC5D1F">
      <w:pPr>
        <w:rPr>
          <w:b/>
          <w:bCs/>
          <w:sz w:val="28"/>
          <w:szCs w:val="28"/>
          <w:u w:val="single"/>
        </w:rPr>
      </w:pPr>
    </w:p>
    <w:p w14:paraId="7AF320C6" w14:textId="04336F17" w:rsidR="00355E0E" w:rsidRDefault="00355E0E" w:rsidP="00BC5D1F">
      <w:pPr>
        <w:rPr>
          <w:b/>
          <w:bCs/>
          <w:sz w:val="28"/>
          <w:szCs w:val="28"/>
          <w:u w:val="single"/>
        </w:rPr>
      </w:pPr>
    </w:p>
    <w:p w14:paraId="37A41A68" w14:textId="34D1D801" w:rsidR="00355E0E" w:rsidRDefault="00355E0E" w:rsidP="00BC5D1F">
      <w:pPr>
        <w:rPr>
          <w:b/>
          <w:bCs/>
          <w:sz w:val="28"/>
          <w:szCs w:val="28"/>
          <w:u w:val="single"/>
        </w:rPr>
      </w:pPr>
    </w:p>
    <w:p w14:paraId="678D9E7F" w14:textId="2F3D8F4D" w:rsidR="00355E0E" w:rsidRDefault="00355E0E" w:rsidP="00BC5D1F">
      <w:pPr>
        <w:rPr>
          <w:b/>
          <w:bCs/>
          <w:sz w:val="28"/>
          <w:szCs w:val="28"/>
          <w:u w:val="single"/>
        </w:rPr>
      </w:pPr>
    </w:p>
    <w:p w14:paraId="70BBDFB4" w14:textId="39D76944" w:rsidR="00355E0E" w:rsidRDefault="00355E0E" w:rsidP="00BC5D1F">
      <w:pPr>
        <w:rPr>
          <w:b/>
          <w:bCs/>
          <w:sz w:val="28"/>
          <w:szCs w:val="28"/>
          <w:u w:val="single"/>
        </w:rPr>
      </w:pPr>
    </w:p>
    <w:p w14:paraId="7D31E2A7" w14:textId="67AF53E3" w:rsidR="00355E0E" w:rsidRDefault="00355E0E" w:rsidP="00BC5D1F">
      <w:pPr>
        <w:rPr>
          <w:b/>
          <w:bCs/>
          <w:sz w:val="28"/>
          <w:szCs w:val="28"/>
          <w:u w:val="single"/>
        </w:rPr>
      </w:pPr>
      <w:r>
        <w:rPr>
          <w:noProof/>
        </w:rPr>
        <w:drawing>
          <wp:anchor distT="0" distB="0" distL="114300" distR="114300" simplePos="0" relativeHeight="251674624" behindDoc="0" locked="0" layoutInCell="1" allowOverlap="1" wp14:anchorId="5917E64C" wp14:editId="3F93FC25">
            <wp:simplePos x="0" y="0"/>
            <wp:positionH relativeFrom="column">
              <wp:posOffset>-243840</wp:posOffset>
            </wp:positionH>
            <wp:positionV relativeFrom="paragraph">
              <wp:posOffset>137160</wp:posOffset>
            </wp:positionV>
            <wp:extent cx="4739640" cy="2486117"/>
            <wp:effectExtent l="0" t="0" r="3810" b="9525"/>
            <wp:wrapNone/>
            <wp:docPr id="3389401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39640" cy="248611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1DFDC" w14:textId="77777777" w:rsidR="00355E0E" w:rsidRDefault="00355E0E" w:rsidP="00BC5D1F">
      <w:pPr>
        <w:rPr>
          <w:b/>
          <w:bCs/>
          <w:sz w:val="28"/>
          <w:szCs w:val="28"/>
          <w:u w:val="single"/>
        </w:rPr>
      </w:pPr>
    </w:p>
    <w:p w14:paraId="57DFDCD9" w14:textId="77777777" w:rsidR="00355E0E" w:rsidRDefault="00355E0E" w:rsidP="00BC5D1F">
      <w:pPr>
        <w:rPr>
          <w:b/>
          <w:bCs/>
          <w:sz w:val="28"/>
          <w:szCs w:val="28"/>
          <w:u w:val="single"/>
        </w:rPr>
      </w:pPr>
    </w:p>
    <w:p w14:paraId="23040946" w14:textId="77777777" w:rsidR="00355E0E" w:rsidRDefault="00355E0E" w:rsidP="00BC5D1F">
      <w:pPr>
        <w:rPr>
          <w:b/>
          <w:bCs/>
          <w:sz w:val="28"/>
          <w:szCs w:val="28"/>
          <w:u w:val="single"/>
        </w:rPr>
      </w:pPr>
    </w:p>
    <w:p w14:paraId="15BF7D9C" w14:textId="77777777" w:rsidR="00355E0E" w:rsidRDefault="00355E0E" w:rsidP="00BC5D1F">
      <w:pPr>
        <w:rPr>
          <w:b/>
          <w:bCs/>
          <w:sz w:val="28"/>
          <w:szCs w:val="28"/>
          <w:u w:val="single"/>
        </w:rPr>
      </w:pPr>
    </w:p>
    <w:p w14:paraId="076BF09E" w14:textId="77777777" w:rsidR="00355E0E" w:rsidRDefault="00355E0E" w:rsidP="00BC5D1F">
      <w:pPr>
        <w:rPr>
          <w:b/>
          <w:bCs/>
          <w:sz w:val="28"/>
          <w:szCs w:val="28"/>
          <w:u w:val="single"/>
        </w:rPr>
      </w:pPr>
    </w:p>
    <w:p w14:paraId="04C471D4" w14:textId="6E90D744" w:rsidR="00BC5D1F" w:rsidRPr="00BC5D1F" w:rsidRDefault="000676E0" w:rsidP="00BC5D1F">
      <w:pPr>
        <w:rPr>
          <w:b/>
          <w:bCs/>
          <w:sz w:val="28"/>
          <w:szCs w:val="28"/>
          <w:u w:val="single"/>
        </w:rPr>
      </w:pPr>
      <w:r>
        <w:rPr>
          <w:noProof/>
        </w:rPr>
        <w:lastRenderedPageBreak/>
        <w:drawing>
          <wp:anchor distT="0" distB="0" distL="114300" distR="114300" simplePos="0" relativeHeight="251675648" behindDoc="1" locked="0" layoutInCell="1" allowOverlap="1" wp14:anchorId="1114D367" wp14:editId="2CC2003B">
            <wp:simplePos x="0" y="0"/>
            <wp:positionH relativeFrom="margin">
              <wp:align>right</wp:align>
            </wp:positionH>
            <wp:positionV relativeFrom="paragraph">
              <wp:posOffset>0</wp:posOffset>
            </wp:positionV>
            <wp:extent cx="5486400" cy="2927350"/>
            <wp:effectExtent l="0" t="0" r="0" b="6350"/>
            <wp:wrapTight wrapText="bothSides">
              <wp:wrapPolygon edited="0">
                <wp:start x="0" y="0"/>
                <wp:lineTo x="0" y="21506"/>
                <wp:lineTo x="21525" y="21506"/>
                <wp:lineTo x="21525" y="0"/>
                <wp:lineTo x="0" y="0"/>
              </wp:wrapPolygon>
            </wp:wrapTight>
            <wp:docPr id="15256198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927350"/>
                    </a:xfrm>
                    <a:prstGeom prst="rect">
                      <a:avLst/>
                    </a:prstGeom>
                    <a:noFill/>
                    <a:ln>
                      <a:noFill/>
                    </a:ln>
                  </pic:spPr>
                </pic:pic>
              </a:graphicData>
            </a:graphic>
          </wp:anchor>
        </w:drawing>
      </w:r>
      <w:r w:rsidR="00BC5D1F" w:rsidRPr="00BC5D1F">
        <w:rPr>
          <w:b/>
          <w:bCs/>
          <w:sz w:val="28"/>
          <w:szCs w:val="28"/>
          <w:u w:val="single"/>
        </w:rPr>
        <w:t>FUTURE WORK</w:t>
      </w:r>
    </w:p>
    <w:p w14:paraId="1D515427" w14:textId="63C690C7" w:rsidR="00BC5D1F" w:rsidRPr="00BC5D1F" w:rsidRDefault="00BC5D1F" w:rsidP="00BC5D1F">
      <w:pPr>
        <w:rPr>
          <w:sz w:val="28"/>
          <w:szCs w:val="28"/>
        </w:rPr>
      </w:pPr>
      <w:r w:rsidRPr="00BC5D1F">
        <w:rPr>
          <w:sz w:val="28"/>
          <w:szCs w:val="28"/>
        </w:rPr>
        <w:t>The current implementation relies on pre-set photos for face recognition. Future work could involve:</w:t>
      </w:r>
      <w:r>
        <w:rPr>
          <w:sz w:val="28"/>
          <w:szCs w:val="28"/>
        </w:rPr>
        <w:t xml:space="preserve"> </w:t>
      </w:r>
      <w:r w:rsidRPr="00BC5D1F">
        <w:rPr>
          <w:sz w:val="28"/>
          <w:szCs w:val="28"/>
        </w:rPr>
        <w:t xml:space="preserve">Integrating a machine learning model for improved </w:t>
      </w:r>
      <w:proofErr w:type="spellStart"/>
      <w:proofErr w:type="gramStart"/>
      <w:r w:rsidRPr="00BC5D1F">
        <w:rPr>
          <w:sz w:val="28"/>
          <w:szCs w:val="28"/>
        </w:rPr>
        <w:t>accuracy.Implementing</w:t>
      </w:r>
      <w:proofErr w:type="spellEnd"/>
      <w:proofErr w:type="gramEnd"/>
      <w:r w:rsidRPr="00BC5D1F">
        <w:rPr>
          <w:sz w:val="28"/>
          <w:szCs w:val="28"/>
        </w:rPr>
        <w:t xml:space="preserve"> real-time model training to adapt to new student photos </w:t>
      </w:r>
      <w:proofErr w:type="spellStart"/>
      <w:r w:rsidRPr="00BC5D1F">
        <w:rPr>
          <w:sz w:val="28"/>
          <w:szCs w:val="28"/>
        </w:rPr>
        <w:t>dynamically.Enhancing</w:t>
      </w:r>
      <w:proofErr w:type="spellEnd"/>
      <w:r w:rsidRPr="00BC5D1F">
        <w:rPr>
          <w:sz w:val="28"/>
          <w:szCs w:val="28"/>
        </w:rPr>
        <w:t xml:space="preserve"> the security features of the </w:t>
      </w:r>
      <w:proofErr w:type="spellStart"/>
      <w:r w:rsidRPr="00BC5D1F">
        <w:rPr>
          <w:sz w:val="28"/>
          <w:szCs w:val="28"/>
        </w:rPr>
        <w:t>system.Expanding</w:t>
      </w:r>
      <w:proofErr w:type="spellEnd"/>
      <w:r w:rsidRPr="00BC5D1F">
        <w:rPr>
          <w:sz w:val="28"/>
          <w:szCs w:val="28"/>
        </w:rPr>
        <w:t xml:space="preserve"> the system for use in other applications, such as access control.</w:t>
      </w:r>
    </w:p>
    <w:p w14:paraId="54161257" w14:textId="77777777" w:rsidR="00BC5D1F" w:rsidRPr="00BC5D1F" w:rsidRDefault="00BC5D1F" w:rsidP="00BC5D1F">
      <w:pPr>
        <w:rPr>
          <w:b/>
          <w:bCs/>
          <w:sz w:val="28"/>
          <w:szCs w:val="28"/>
          <w:u w:val="single"/>
        </w:rPr>
      </w:pPr>
      <w:r w:rsidRPr="00BC5D1F">
        <w:rPr>
          <w:b/>
          <w:bCs/>
          <w:sz w:val="28"/>
          <w:szCs w:val="28"/>
          <w:u w:val="single"/>
        </w:rPr>
        <w:t>CONCLUSION</w:t>
      </w:r>
    </w:p>
    <w:p w14:paraId="6DCA79F4" w14:textId="77777777" w:rsidR="00BC5D1F" w:rsidRPr="00BC5D1F" w:rsidRDefault="00BC5D1F" w:rsidP="00BC5D1F">
      <w:pPr>
        <w:rPr>
          <w:sz w:val="28"/>
          <w:szCs w:val="28"/>
        </w:rPr>
      </w:pPr>
      <w:r w:rsidRPr="00BC5D1F">
        <w:rPr>
          <w:sz w:val="28"/>
          <w:szCs w:val="28"/>
        </w:rPr>
        <w:t xml:space="preserve">This project successfully demonstrates the implementation of a Face Recognition-based Student Attendance System using OpenCV and </w:t>
      </w:r>
      <w:proofErr w:type="spellStart"/>
      <w:r w:rsidRPr="00BC5D1F">
        <w:rPr>
          <w:sz w:val="28"/>
          <w:szCs w:val="28"/>
        </w:rPr>
        <w:t>Tkinter</w:t>
      </w:r>
      <w:proofErr w:type="spellEnd"/>
      <w:r w:rsidRPr="00BC5D1F">
        <w:rPr>
          <w:sz w:val="28"/>
          <w:szCs w:val="28"/>
        </w:rPr>
        <w:t>. By automating attendance recording, the system saves time and reduces manual errors. Despite initial limitations in machine learning expertise, the project showcases a functional solution that can be further enhanced and scaled for broader applications.</w:t>
      </w:r>
    </w:p>
    <w:p w14:paraId="0BB58A7E" w14:textId="77777777" w:rsidR="00BC5D1F" w:rsidRPr="00BC5D1F" w:rsidRDefault="00BC5D1F" w:rsidP="00BC5D1F">
      <w:pPr>
        <w:rPr>
          <w:b/>
          <w:bCs/>
          <w:sz w:val="28"/>
          <w:szCs w:val="28"/>
          <w:u w:val="single"/>
        </w:rPr>
      </w:pPr>
    </w:p>
    <w:p w14:paraId="7A10FB89" w14:textId="459F484F" w:rsidR="00BC5D1F" w:rsidRPr="000676E0" w:rsidRDefault="00BC5D1F" w:rsidP="000676E0">
      <w:pPr>
        <w:spacing w:line="240" w:lineRule="auto"/>
        <w:rPr>
          <w:sz w:val="28"/>
          <w:szCs w:val="28"/>
        </w:rPr>
      </w:pPr>
    </w:p>
    <w:sectPr w:rsidR="00BC5D1F" w:rsidRPr="000676E0" w:rsidSect="00670423">
      <w:footerReference w:type="default" r:id="rId23"/>
      <w:pgSz w:w="12240" w:h="15840"/>
      <w:pgMar w:top="1728" w:right="1800" w:bottom="1440" w:left="180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B322E3" w14:textId="77777777" w:rsidR="00D867A2" w:rsidRDefault="00D867A2" w:rsidP="00C6554A">
      <w:pPr>
        <w:spacing w:before="0" w:after="0" w:line="240" w:lineRule="auto"/>
      </w:pPr>
      <w:r>
        <w:separator/>
      </w:r>
    </w:p>
  </w:endnote>
  <w:endnote w:type="continuationSeparator" w:id="0">
    <w:p w14:paraId="1F825DA2" w14:textId="77777777" w:rsidR="00D867A2" w:rsidRDefault="00D867A2"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Segoe UI Variable Text Semibold">
    <w:panose1 w:val="00000000000000000000"/>
    <w:charset w:val="00"/>
    <w:family w:val="auto"/>
    <w:pitch w:val="variable"/>
    <w:sig w:usb0="A00002FF" w:usb1="0000000B" w:usb2="00000000" w:usb3="00000000" w:csb0="0000019F" w:csb1="00000000"/>
  </w:font>
  <w:font w:name="Aptos">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2EC30" w14:textId="77777777" w:rsidR="00000000" w:rsidRPr="00C003F5" w:rsidRDefault="00ED7C44">
    <w:pPr>
      <w:pStyle w:val="Footer"/>
      <w:rPr>
        <w:rFonts w:ascii="Arial Black" w:hAnsi="Arial Black"/>
      </w:rPr>
    </w:pPr>
    <w:r w:rsidRPr="00C003F5">
      <w:rPr>
        <w:rFonts w:ascii="Arial Black" w:hAnsi="Arial Black"/>
      </w:rPr>
      <w:t xml:space="preserve">Page </w:t>
    </w:r>
    <w:r w:rsidRPr="00C003F5">
      <w:rPr>
        <w:rFonts w:ascii="Arial Black" w:hAnsi="Arial Black"/>
      </w:rPr>
      <w:fldChar w:fldCharType="begin"/>
    </w:r>
    <w:r w:rsidRPr="00C003F5">
      <w:rPr>
        <w:rFonts w:ascii="Arial Black" w:hAnsi="Arial Black"/>
      </w:rPr>
      <w:instrText xml:space="preserve"> PAGE  \* Arabic  \* MERGEFORMAT </w:instrText>
    </w:r>
    <w:r w:rsidRPr="00C003F5">
      <w:rPr>
        <w:rFonts w:ascii="Arial Black" w:hAnsi="Arial Black"/>
      </w:rPr>
      <w:fldChar w:fldCharType="separate"/>
    </w:r>
    <w:r w:rsidR="002B4294" w:rsidRPr="00C003F5">
      <w:rPr>
        <w:rFonts w:ascii="Arial Black" w:hAnsi="Arial Black"/>
        <w:noProof/>
      </w:rPr>
      <w:t>1</w:t>
    </w:r>
    <w:r w:rsidRPr="00C003F5">
      <w:rPr>
        <w:rFonts w:ascii="Arial Black" w:hAnsi="Arial Black"/>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28CFEE" w14:textId="77777777" w:rsidR="00D867A2" w:rsidRDefault="00D867A2" w:rsidP="00C6554A">
      <w:pPr>
        <w:spacing w:before="0" w:after="0" w:line="240" w:lineRule="auto"/>
      </w:pPr>
      <w:r>
        <w:separator/>
      </w:r>
    </w:p>
  </w:footnote>
  <w:footnote w:type="continuationSeparator" w:id="0">
    <w:p w14:paraId="7CCD4B9C" w14:textId="77777777" w:rsidR="00D867A2" w:rsidRDefault="00D867A2"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1E6224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DA94F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0E4E5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4188A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E0C080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9E193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A0693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3C8D00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10" w15:restartNumberingAfterBreak="0">
    <w:nsid w:val="01122BF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0AA51221"/>
    <w:multiLevelType w:val="hybridMultilevel"/>
    <w:tmpl w:val="76565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483622"/>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3"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E05EEA"/>
    <w:multiLevelType w:val="hybridMultilevel"/>
    <w:tmpl w:val="1CEAB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9E56FCC"/>
    <w:multiLevelType w:val="hybridMultilevel"/>
    <w:tmpl w:val="521EC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FC31EAD"/>
    <w:multiLevelType w:val="hybridMultilevel"/>
    <w:tmpl w:val="2D3E3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53907324">
    <w:abstractNumId w:val="9"/>
  </w:num>
  <w:num w:numId="2" w16cid:durableId="142284962">
    <w:abstractNumId w:val="8"/>
  </w:num>
  <w:num w:numId="3" w16cid:durableId="825245796">
    <w:abstractNumId w:val="8"/>
  </w:num>
  <w:num w:numId="4" w16cid:durableId="2070876680">
    <w:abstractNumId w:val="9"/>
  </w:num>
  <w:num w:numId="5" w16cid:durableId="339623693">
    <w:abstractNumId w:val="13"/>
  </w:num>
  <w:num w:numId="6" w16cid:durableId="1125856891">
    <w:abstractNumId w:val="10"/>
  </w:num>
  <w:num w:numId="7" w16cid:durableId="1467117222">
    <w:abstractNumId w:val="12"/>
  </w:num>
  <w:num w:numId="8" w16cid:durableId="1681737160">
    <w:abstractNumId w:val="7"/>
  </w:num>
  <w:num w:numId="9" w16cid:durableId="713893515">
    <w:abstractNumId w:val="6"/>
  </w:num>
  <w:num w:numId="10" w16cid:durableId="652367302">
    <w:abstractNumId w:val="5"/>
  </w:num>
  <w:num w:numId="11" w16cid:durableId="231239707">
    <w:abstractNumId w:val="4"/>
  </w:num>
  <w:num w:numId="12" w16cid:durableId="268129249">
    <w:abstractNumId w:val="3"/>
  </w:num>
  <w:num w:numId="13" w16cid:durableId="688532070">
    <w:abstractNumId w:val="2"/>
  </w:num>
  <w:num w:numId="14" w16cid:durableId="78407060">
    <w:abstractNumId w:val="1"/>
  </w:num>
  <w:num w:numId="15" w16cid:durableId="1573852540">
    <w:abstractNumId w:val="0"/>
  </w:num>
  <w:num w:numId="16" w16cid:durableId="1417677625">
    <w:abstractNumId w:val="14"/>
  </w:num>
  <w:num w:numId="17" w16cid:durableId="515776767">
    <w:abstractNumId w:val="16"/>
  </w:num>
  <w:num w:numId="18" w16cid:durableId="1977026498">
    <w:abstractNumId w:val="15"/>
  </w:num>
  <w:num w:numId="19" w16cid:durableId="8347338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093"/>
    <w:rsid w:val="000676E0"/>
    <w:rsid w:val="000D49DC"/>
    <w:rsid w:val="002554CD"/>
    <w:rsid w:val="00293B83"/>
    <w:rsid w:val="002B4294"/>
    <w:rsid w:val="002D1452"/>
    <w:rsid w:val="00333D0D"/>
    <w:rsid w:val="00355E0E"/>
    <w:rsid w:val="00483BE4"/>
    <w:rsid w:val="004C049F"/>
    <w:rsid w:val="005000E2"/>
    <w:rsid w:val="00670423"/>
    <w:rsid w:val="006A3CE7"/>
    <w:rsid w:val="0070178C"/>
    <w:rsid w:val="00784B73"/>
    <w:rsid w:val="00910876"/>
    <w:rsid w:val="00A57029"/>
    <w:rsid w:val="00BC5D1F"/>
    <w:rsid w:val="00BE4093"/>
    <w:rsid w:val="00C003F5"/>
    <w:rsid w:val="00C6554A"/>
    <w:rsid w:val="00D867A2"/>
    <w:rsid w:val="00ED7C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84974E"/>
  <w15:chartTrackingRefBased/>
  <w15:docId w15:val="{77734DA2-5BAD-4BBA-AFB6-233ED4571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semiHidden/>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4"/>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3"/>
      </w:numPr>
      <w:contextualSpacing/>
    </w:pPr>
  </w:style>
  <w:style w:type="character" w:customStyle="1" w:styleId="Heading3Char">
    <w:name w:val="Heading 3 Char"/>
    <w:basedOn w:val="DefaultParagraphFont"/>
    <w:link w:val="Heading3"/>
    <w:uiPriority w:val="9"/>
    <w:semiHidden/>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semiHidden/>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paragraph" w:styleId="ListParagraph">
    <w:name w:val="List Paragraph"/>
    <w:basedOn w:val="Normal"/>
    <w:uiPriority w:val="34"/>
    <w:unhideWhenUsed/>
    <w:qFormat/>
    <w:rsid w:val="00BC5D1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Local\Microsoft\Office\16.0\DTS\en-US%7b024E12F6-7A36-4CAA-A00F-A3B18A630D99%7d\%7bAC4FFD46-8050-4383-83FE-D4576B449AA2%7dtf02835058_win32.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{AC4FFD46-8050-4383-83FE-D4576B449AA2}tf02835058_win32</Template>
  <TotalTime>246</TotalTime>
  <Pages>10</Pages>
  <Words>655</Words>
  <Characters>3738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Md Ehsan Ahmed</cp:lastModifiedBy>
  <cp:revision>1</cp:revision>
  <dcterms:created xsi:type="dcterms:W3CDTF">2024-06-24T06:55:00Z</dcterms:created>
  <dcterms:modified xsi:type="dcterms:W3CDTF">2024-06-24T11:01:00Z</dcterms:modified>
</cp:coreProperties>
</file>